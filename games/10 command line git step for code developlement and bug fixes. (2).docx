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21" w:rsidRPr="00455D49" w:rsidRDefault="00A10C21" w:rsidP="00A10C21">
      <w:pPr>
        <w:pStyle w:val="ListParagraph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INDEX</w:t>
      </w:r>
    </w:p>
    <w:p w:rsidR="00A10C21" w:rsidRDefault="00A10C21" w:rsidP="00A10C21"/>
    <w:p w:rsidR="00A10C21" w:rsidRDefault="00A10C21" w:rsidP="00A10C21">
      <w:r>
        <w:t>A.</w:t>
      </w:r>
      <w:r>
        <w:tab/>
        <w:t>USING GIT: How to Start Deve</w:t>
      </w:r>
      <w:r>
        <w:t>lopment And Bug fixes In IDAM………………………………………………………………………………………………..2</w:t>
      </w:r>
    </w:p>
    <w:p w:rsidR="00A10C21" w:rsidRDefault="00A10C21" w:rsidP="00A10C21">
      <w:r>
        <w:t>B .</w:t>
      </w:r>
      <w:r>
        <w:tab/>
        <w:t xml:space="preserve">USING GIT: How to Start Development And Bug fixes In IDAM on </w:t>
      </w:r>
      <w:r>
        <w:t>already created remote branch</w:t>
      </w:r>
      <w:r>
        <w:t>…………………………………</w:t>
      </w:r>
      <w:r>
        <w:t>…</w:t>
      </w:r>
      <w:r w:rsidR="00DC5DB9">
        <w:t>.</w:t>
      </w:r>
      <w:r w:rsidR="00AD1DB2">
        <w:t>10</w:t>
      </w:r>
    </w:p>
    <w:p w:rsidR="003B6FE1" w:rsidRDefault="008267D9" w:rsidP="00A10C21">
      <w:r>
        <w:t>C.</w:t>
      </w:r>
      <w:r>
        <w:tab/>
        <w:t xml:space="preserve">Resources </w:t>
      </w:r>
      <w:r>
        <w:t>………………………………………………………………………………………………..………………………………………………………………………………</w:t>
      </w:r>
      <w:r>
        <w:t>..</w:t>
      </w:r>
      <w:r w:rsidR="00F77884">
        <w:t>17</w:t>
      </w:r>
      <w:bookmarkStart w:id="0" w:name="_GoBack"/>
      <w:bookmarkEnd w:id="0"/>
    </w:p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Default="00455D49" w:rsidP="00644E7B"/>
    <w:p w:rsidR="00455D49" w:rsidRPr="00F25C6D" w:rsidRDefault="00455D49" w:rsidP="00644E7B"/>
    <w:p w:rsidR="00DF1FB7" w:rsidRPr="00455D49" w:rsidRDefault="00DF1FB7" w:rsidP="00455D49">
      <w:pPr>
        <w:pStyle w:val="ListParagraph"/>
        <w:numPr>
          <w:ilvl w:val="0"/>
          <w:numId w:val="36"/>
        </w:numPr>
        <w:rPr>
          <w:rFonts w:cs="Times New Roman"/>
          <w:sz w:val="28"/>
          <w:szCs w:val="28"/>
        </w:rPr>
      </w:pPr>
      <w:r w:rsidRPr="00455D49">
        <w:rPr>
          <w:rFonts w:cs="Times New Roman"/>
          <w:sz w:val="28"/>
          <w:szCs w:val="28"/>
        </w:rPr>
        <w:t>USING GIT: How to Start Development And Bug fixes In IDAM</w:t>
      </w:r>
    </w:p>
    <w:p w:rsidR="00DF1FB7" w:rsidRDefault="00DF1FB7" w:rsidP="00C95F0D">
      <w:pPr>
        <w:pStyle w:val="ListParagraph"/>
        <w:rPr>
          <w:highlight w:val="yellow"/>
        </w:rPr>
      </w:pPr>
    </w:p>
    <w:p w:rsidR="003B6FE1" w:rsidRPr="00F25C6D" w:rsidRDefault="003B6FE1" w:rsidP="00C95F0D">
      <w:pPr>
        <w:pStyle w:val="ListParagraph"/>
      </w:pPr>
      <w:r w:rsidRPr="00F25C6D">
        <w:rPr>
          <w:highlight w:val="yellow"/>
        </w:rPr>
        <w:t>NOTE:</w:t>
      </w:r>
      <w:r w:rsidR="00B55D69" w:rsidRPr="00F25C6D">
        <w:t xml:space="preserve"> I</w:t>
      </w:r>
      <w:r w:rsidRPr="00F25C6D">
        <w:t>f u faced “</w:t>
      </w:r>
      <w:r w:rsidRPr="00F25C6D">
        <w:rPr>
          <w:rFonts w:cs="Lucida Console"/>
          <w:color w:val="auto"/>
          <w:kern w:val="0"/>
          <w:lang w:val="en-IN"/>
        </w:rPr>
        <w:t xml:space="preserve">SSL certificate problem: </w:t>
      </w:r>
      <w:proofErr w:type="spellStart"/>
      <w:r w:rsidRPr="00F25C6D">
        <w:rPr>
          <w:rFonts w:cs="Lucida Console"/>
          <w:color w:val="auto"/>
          <w:kern w:val="0"/>
          <w:lang w:val="en-IN"/>
        </w:rPr>
        <w:t>self signed</w:t>
      </w:r>
      <w:proofErr w:type="spellEnd"/>
      <w:r w:rsidRPr="00F25C6D">
        <w:rPr>
          <w:rFonts w:cs="Lucida Console"/>
          <w:color w:val="auto"/>
          <w:kern w:val="0"/>
          <w:lang w:val="en-IN"/>
        </w:rPr>
        <w:t xml:space="preserve"> certificate in certificate chain” kind </w:t>
      </w:r>
      <w:r w:rsidR="00774A9F" w:rsidRPr="00F25C6D">
        <w:rPr>
          <w:rFonts w:cs="Lucida Console"/>
          <w:color w:val="auto"/>
          <w:kern w:val="0"/>
          <w:lang w:val="en-IN"/>
        </w:rPr>
        <w:t>of issue in git command then pla</w:t>
      </w:r>
      <w:r w:rsidRPr="00F25C6D">
        <w:rPr>
          <w:rFonts w:cs="Lucida Console"/>
          <w:color w:val="auto"/>
          <w:kern w:val="0"/>
          <w:lang w:val="en-IN"/>
        </w:rPr>
        <w:t xml:space="preserve">ced </w:t>
      </w:r>
      <w:r w:rsidR="00D7353B" w:rsidRPr="00F25C6D">
        <w:rPr>
          <w:rFonts w:cs="Lucida Console"/>
          <w:color w:val="auto"/>
          <w:kern w:val="0"/>
          <w:lang w:val="en-IN"/>
        </w:rPr>
        <w:t>‘</w:t>
      </w:r>
      <w:r w:rsidR="005B06D7" w:rsidRPr="00F25C6D">
        <w:rPr>
          <w:rFonts w:cs="Lucida Console"/>
          <w:color w:val="FF0000"/>
          <w:kern w:val="0"/>
          <w:lang w:val="en-IN"/>
        </w:rPr>
        <w:t xml:space="preserve">-c </w:t>
      </w:r>
      <w:proofErr w:type="spellStart"/>
      <w:r w:rsidR="005B06D7" w:rsidRPr="00F25C6D">
        <w:rPr>
          <w:rFonts w:cs="Lucida Console"/>
          <w:color w:val="FF0000"/>
          <w:kern w:val="0"/>
          <w:lang w:val="en-IN"/>
        </w:rPr>
        <w:t>http.sslVerify</w:t>
      </w:r>
      <w:proofErr w:type="spellEnd"/>
      <w:r w:rsidR="005B06D7" w:rsidRPr="00F25C6D">
        <w:rPr>
          <w:rFonts w:cs="Lucida Console"/>
          <w:color w:val="FF0000"/>
          <w:kern w:val="0"/>
          <w:lang w:val="en-IN"/>
        </w:rPr>
        <w:t>=false</w:t>
      </w:r>
      <w:r w:rsidR="005B06D7" w:rsidRPr="00F25C6D">
        <w:rPr>
          <w:rFonts w:cs="Lucida Console"/>
          <w:color w:val="auto"/>
          <w:kern w:val="0"/>
          <w:lang w:val="en-IN"/>
        </w:rPr>
        <w:t xml:space="preserve">’ just after git (without single </w:t>
      </w:r>
      <w:proofErr w:type="spellStart"/>
      <w:r w:rsidR="005B06D7" w:rsidRPr="00F25C6D">
        <w:rPr>
          <w:rFonts w:cs="Lucida Console"/>
          <w:color w:val="auto"/>
          <w:kern w:val="0"/>
          <w:lang w:val="en-IN"/>
        </w:rPr>
        <w:t>qoutes</w:t>
      </w:r>
      <w:proofErr w:type="spellEnd"/>
      <w:r w:rsidR="005B06D7" w:rsidRPr="00F25C6D">
        <w:rPr>
          <w:rFonts w:cs="Lucida Console"/>
          <w:color w:val="auto"/>
          <w:kern w:val="0"/>
          <w:lang w:val="en-IN"/>
        </w:rPr>
        <w:t>).</w:t>
      </w:r>
    </w:p>
    <w:p w:rsidR="00C95F0D" w:rsidRPr="00F25C6D" w:rsidRDefault="00C95F0D" w:rsidP="00C95F0D">
      <w:pPr>
        <w:pStyle w:val="ListParagraph"/>
      </w:pPr>
    </w:p>
    <w:p w:rsidR="003B6FE1" w:rsidRPr="00F25C6D" w:rsidRDefault="00C95F0D" w:rsidP="003B6FE1">
      <w:pPr>
        <w:pStyle w:val="ListParagraph"/>
      </w:pPr>
      <w:r w:rsidRPr="00F25C6D">
        <w:t>Example:</w:t>
      </w:r>
    </w:p>
    <w:p w:rsidR="00F55997" w:rsidRDefault="003B6FE1" w:rsidP="00D968DF">
      <w:pPr>
        <w:pStyle w:val="ListParagraph"/>
      </w:pPr>
      <w:r w:rsidRPr="00F25C6D">
        <w:rPr>
          <w:rFonts w:cs="Lucida Console"/>
          <w:color w:val="auto"/>
          <w:kern w:val="0"/>
          <w:lang w:val="en-IN"/>
        </w:rPr>
        <w:t xml:space="preserve">git  </w:t>
      </w:r>
      <w:r w:rsidRPr="00F25C6D">
        <w:rPr>
          <w:rFonts w:cs="Lucida Console"/>
          <w:color w:val="FF0000"/>
          <w:kern w:val="0"/>
          <w:lang w:val="en-IN"/>
        </w:rPr>
        <w:t xml:space="preserve">-c </w:t>
      </w:r>
      <w:proofErr w:type="spellStart"/>
      <w:r w:rsidRPr="00F25C6D">
        <w:rPr>
          <w:rFonts w:cs="Lucida Console"/>
          <w:color w:val="FF0000"/>
          <w:kern w:val="0"/>
          <w:lang w:val="en-IN"/>
        </w:rPr>
        <w:t>http.sslVerify</w:t>
      </w:r>
      <w:proofErr w:type="spellEnd"/>
      <w:r w:rsidRPr="00F25C6D">
        <w:rPr>
          <w:rFonts w:cs="Lucida Console"/>
          <w:color w:val="FF0000"/>
          <w:kern w:val="0"/>
          <w:lang w:val="en-IN"/>
        </w:rPr>
        <w:t>=false</w:t>
      </w:r>
      <w:r w:rsidRPr="00F25C6D">
        <w:rPr>
          <w:rFonts w:cs="Lucida Console"/>
          <w:color w:val="auto"/>
          <w:kern w:val="0"/>
          <w:lang w:val="en-IN"/>
        </w:rPr>
        <w:t xml:space="preserve"> clone </w:t>
      </w:r>
      <w:hyperlink r:id="rId13" w:history="1">
        <w:r w:rsidR="00D968DF" w:rsidRPr="00162F76">
          <w:rPr>
            <w:rStyle w:val="Hyperlink"/>
            <w:rFonts w:cs="Lucida Console"/>
            <w:kern w:val="0"/>
            <w:lang w:val="en-IN"/>
          </w:rPr>
          <w:t>https://devops.jio.com/JioMobilityAndEnterprise/IDAM/_git/dataMigrationProduct</w:t>
        </w:r>
        <w:r w:rsidR="00D968DF" w:rsidRPr="00162F76">
          <w:rPr>
            <w:rStyle w:val="Hyperlink"/>
          </w:rPr>
          <w:t>s</w:t>
        </w:r>
      </w:hyperlink>
    </w:p>
    <w:p w:rsidR="00D968DF" w:rsidRPr="00D968DF" w:rsidRDefault="00D968DF" w:rsidP="00D968DF">
      <w:pPr>
        <w:pStyle w:val="ListParagraph"/>
        <w:rPr>
          <w:rFonts w:cs="Lucida Console"/>
          <w:color w:val="auto"/>
          <w:kern w:val="0"/>
          <w:lang w:val="en-IN"/>
        </w:rPr>
      </w:pPr>
    </w:p>
    <w:p w:rsidR="00F55997" w:rsidRPr="00381D72" w:rsidRDefault="007345BF" w:rsidP="00F55997">
      <w:pPr>
        <w:pStyle w:val="ListParagraph"/>
        <w:numPr>
          <w:ilvl w:val="0"/>
          <w:numId w:val="31"/>
        </w:numPr>
        <w:rPr>
          <w:highlight w:val="yellow"/>
        </w:rPr>
      </w:pPr>
      <w:r w:rsidRPr="00381D72">
        <w:rPr>
          <w:highlight w:val="yellow"/>
        </w:rPr>
        <w:t>O</w:t>
      </w:r>
      <w:r w:rsidR="00415F4A" w:rsidRPr="00381D72">
        <w:rPr>
          <w:highlight w:val="yellow"/>
        </w:rPr>
        <w:t xml:space="preserve">pen </w:t>
      </w:r>
      <w:proofErr w:type="spellStart"/>
      <w:r w:rsidR="00F55997" w:rsidRPr="00381D72">
        <w:rPr>
          <w:highlight w:val="yellow"/>
        </w:rPr>
        <w:t>git</w:t>
      </w:r>
      <w:proofErr w:type="spellEnd"/>
      <w:r w:rsidR="00F55997" w:rsidRPr="00381D72">
        <w:rPr>
          <w:highlight w:val="yellow"/>
        </w:rPr>
        <w:t xml:space="preserve"> bash terminal</w:t>
      </w:r>
      <w:r w:rsidRPr="00381D72">
        <w:rPr>
          <w:highlight w:val="yellow"/>
        </w:rPr>
        <w:t xml:space="preserve"> and </w:t>
      </w:r>
      <w:r w:rsidR="00DA0CF3" w:rsidRPr="00381D72">
        <w:rPr>
          <w:highlight w:val="yellow"/>
        </w:rPr>
        <w:t>Create directory</w:t>
      </w:r>
      <w:r w:rsidR="00F55997" w:rsidRPr="00381D72">
        <w:rPr>
          <w:highlight w:val="yellow"/>
        </w:rPr>
        <w:t>.</w:t>
      </w:r>
    </w:p>
    <w:p w:rsidR="00DA0CF3" w:rsidRPr="00F25C6D" w:rsidRDefault="00F55997" w:rsidP="00911853">
      <w:pPr>
        <w:pStyle w:val="ListParagraph"/>
      </w:pPr>
      <w:r w:rsidRPr="00F25C6D">
        <w:t xml:space="preserve">Command: </w:t>
      </w:r>
      <w:r w:rsidR="00911853" w:rsidRPr="00F25C6D">
        <w:t xml:space="preserve"> </w:t>
      </w:r>
      <w:proofErr w:type="spellStart"/>
      <w:r w:rsidR="00911853" w:rsidRPr="00F25C6D">
        <w:t>mkdir</w:t>
      </w:r>
      <w:proofErr w:type="spellEnd"/>
      <w:r w:rsidR="00911853" w:rsidRPr="00F25C6D">
        <w:t xml:space="preserve"> </w:t>
      </w:r>
      <w:proofErr w:type="spellStart"/>
      <w:r w:rsidR="00A166F3" w:rsidRPr="00F25C6D">
        <w:t>newD</w:t>
      </w:r>
      <w:r w:rsidR="00911853" w:rsidRPr="00F25C6D">
        <w:t>irectoryName</w:t>
      </w:r>
      <w:proofErr w:type="spellEnd"/>
      <w:r w:rsidR="00911853" w:rsidRPr="00F25C6D">
        <w:t xml:space="preserve">; cd  </w:t>
      </w:r>
      <w:proofErr w:type="spellStart"/>
      <w:r w:rsidR="00A166F3" w:rsidRPr="00F25C6D">
        <w:t>newDirectoryName</w:t>
      </w:r>
      <w:proofErr w:type="spellEnd"/>
    </w:p>
    <w:p w:rsidR="00F55997" w:rsidRPr="00F25C6D" w:rsidRDefault="00DA0CF3" w:rsidP="00F55997">
      <w:pPr>
        <w:pStyle w:val="ListParagraph"/>
      </w:pPr>
      <w:r w:rsidRPr="00F25C6D">
        <w:t xml:space="preserve">Example: </w:t>
      </w:r>
      <w:proofErr w:type="spellStart"/>
      <w:r w:rsidR="00F55997" w:rsidRPr="00F25C6D">
        <w:t>mkdir</w:t>
      </w:r>
      <w:proofErr w:type="spellEnd"/>
      <w:r w:rsidR="00F55997" w:rsidRPr="00F25C6D">
        <w:t xml:space="preserve"> </w:t>
      </w:r>
      <w:proofErr w:type="spellStart"/>
      <w:r w:rsidR="00F55997" w:rsidRPr="00F25C6D">
        <w:t>gitpractice</w:t>
      </w:r>
      <w:proofErr w:type="spellEnd"/>
      <w:r w:rsidR="00F55997" w:rsidRPr="00F25C6D">
        <w:t xml:space="preserve">; cd  </w:t>
      </w:r>
      <w:proofErr w:type="spellStart"/>
      <w:r w:rsidR="00F55997" w:rsidRPr="00F25C6D">
        <w:t>gitpractice</w:t>
      </w:r>
      <w:proofErr w:type="spellEnd"/>
    </w:p>
    <w:p w:rsidR="00F55997" w:rsidRPr="00F25C6D" w:rsidRDefault="00F55997" w:rsidP="00F55997">
      <w:pPr>
        <w:pStyle w:val="ListParagraph"/>
      </w:pPr>
      <w:r w:rsidRPr="00F25C6D">
        <w:t>References:</w:t>
      </w:r>
    </w:p>
    <w:p w:rsidR="00F55997" w:rsidRPr="00F25C6D" w:rsidRDefault="00F55997" w:rsidP="00F55997">
      <w:pPr>
        <w:pStyle w:val="ListParagraph"/>
      </w:pPr>
      <w:r w:rsidRPr="00F25C6D">
        <w:object w:dxaOrig="2190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58.5pt" o:ole="">
            <v:imagedata r:id="rId14" o:title=""/>
          </v:shape>
          <o:OLEObject Type="Embed" ProgID="PBrush" ShapeID="_x0000_i1025" DrawAspect="Content" ObjectID="_1677257176" r:id="rId15"/>
        </w:object>
      </w:r>
    </w:p>
    <w:p w:rsidR="00F55997" w:rsidRPr="00F25C6D" w:rsidRDefault="00F55997" w:rsidP="00F55997">
      <w:pPr>
        <w:pStyle w:val="ListParagraph"/>
      </w:pPr>
    </w:p>
    <w:p w:rsidR="00F55997" w:rsidRPr="00381D72" w:rsidRDefault="00F55997" w:rsidP="00F55997">
      <w:pPr>
        <w:pStyle w:val="ListParagraph"/>
        <w:numPr>
          <w:ilvl w:val="0"/>
          <w:numId w:val="31"/>
        </w:numPr>
        <w:rPr>
          <w:highlight w:val="yellow"/>
        </w:rPr>
      </w:pPr>
      <w:r w:rsidRPr="00381D72">
        <w:rPr>
          <w:highlight w:val="yellow"/>
        </w:rPr>
        <w:t>Clone master</w:t>
      </w:r>
      <w:r w:rsidR="00E75CD2" w:rsidRPr="00381D72">
        <w:rPr>
          <w:highlight w:val="yellow"/>
        </w:rPr>
        <w:t xml:space="preserve"> branch</w:t>
      </w:r>
      <w:r w:rsidRPr="00381D72">
        <w:rPr>
          <w:highlight w:val="yellow"/>
        </w:rPr>
        <w:t xml:space="preserve"> code from </w:t>
      </w:r>
      <w:proofErr w:type="spellStart"/>
      <w:r w:rsidRPr="00381D72">
        <w:rPr>
          <w:highlight w:val="yellow"/>
        </w:rPr>
        <w:t>git</w:t>
      </w:r>
      <w:proofErr w:type="spellEnd"/>
      <w:r w:rsidRPr="00381D72">
        <w:rPr>
          <w:highlight w:val="yellow"/>
        </w:rPr>
        <w:t xml:space="preserve"> remote repository</w:t>
      </w:r>
      <w:r w:rsidR="009F4568" w:rsidRPr="00381D72">
        <w:rPr>
          <w:highlight w:val="yellow"/>
        </w:rPr>
        <w:t xml:space="preserve"> !</w:t>
      </w:r>
    </w:p>
    <w:p w:rsidR="009D77E7" w:rsidRPr="00F25C6D" w:rsidRDefault="009D77E7" w:rsidP="009D77E7">
      <w:pPr>
        <w:pStyle w:val="ListParagraph"/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clone </w:t>
      </w:r>
      <w:proofErr w:type="spellStart"/>
      <w:r w:rsidRPr="00F25C6D">
        <w:t>remote_repo_link</w:t>
      </w:r>
      <w:proofErr w:type="spellEnd"/>
    </w:p>
    <w:p w:rsidR="009D77E7" w:rsidRPr="00F25C6D" w:rsidRDefault="009D77E7" w:rsidP="009D77E7">
      <w:pPr>
        <w:pStyle w:val="ListParagraph"/>
        <w:rPr>
          <w:rFonts w:cs="Lucida Console"/>
          <w:color w:val="auto"/>
          <w:kern w:val="0"/>
          <w:lang w:val="en-IN"/>
        </w:rPr>
      </w:pPr>
      <w:r w:rsidRPr="00F25C6D">
        <w:t xml:space="preserve">Example: </w:t>
      </w:r>
      <w:r w:rsidRPr="00F25C6D">
        <w:rPr>
          <w:rFonts w:cs="Lucida Console"/>
          <w:color w:val="auto"/>
          <w:kern w:val="0"/>
          <w:lang w:val="en-IN"/>
        </w:rPr>
        <w:t xml:space="preserve">git clone </w:t>
      </w:r>
      <w:hyperlink r:id="rId16" w:history="1">
        <w:r w:rsidRPr="00F25C6D">
          <w:rPr>
            <w:rStyle w:val="Hyperlink"/>
            <w:rFonts w:cs="Lucida Console"/>
            <w:kern w:val="0"/>
            <w:lang w:val="en-IN"/>
          </w:rPr>
          <w:t>https://devops.jio.com/JioMobilityAndEnterprise/IDAM/_git/dataMigrationProduct</w:t>
        </w:r>
      </w:hyperlink>
    </w:p>
    <w:p w:rsidR="009D77E7" w:rsidRPr="00F25C6D" w:rsidRDefault="009D77E7" w:rsidP="009D77E7">
      <w:pPr>
        <w:pStyle w:val="ListParagraph"/>
      </w:pPr>
      <w:r w:rsidRPr="00F25C6D">
        <w:t xml:space="preserve">References: </w:t>
      </w:r>
    </w:p>
    <w:p w:rsidR="009D77E7" w:rsidRPr="00F25C6D" w:rsidRDefault="009D77E7" w:rsidP="009D77E7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25E99703" wp14:editId="0D53246A">
            <wp:extent cx="63531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BD" w:rsidRPr="00F25C6D" w:rsidRDefault="007A57BD" w:rsidP="009D77E7">
      <w:pPr>
        <w:pStyle w:val="ListParagraph"/>
      </w:pPr>
    </w:p>
    <w:p w:rsidR="007A57BD" w:rsidRPr="00381D72" w:rsidRDefault="00471B01" w:rsidP="00363E2D">
      <w:pPr>
        <w:pStyle w:val="ListParagraph"/>
        <w:numPr>
          <w:ilvl w:val="0"/>
          <w:numId w:val="31"/>
        </w:numPr>
        <w:rPr>
          <w:highlight w:val="yellow"/>
        </w:rPr>
      </w:pPr>
      <w:r w:rsidRPr="00381D72">
        <w:rPr>
          <w:highlight w:val="yellow"/>
        </w:rPr>
        <w:t>Now, create branch for development and bug fixes.</w:t>
      </w:r>
      <w:r w:rsidR="00363E2D" w:rsidRPr="00363E2D">
        <w:t xml:space="preserve"> </w:t>
      </w:r>
      <w:r w:rsidR="00363E2D">
        <w:t xml:space="preserve">(cd </w:t>
      </w:r>
      <w:proofErr w:type="spellStart"/>
      <w:r w:rsidR="00363E2D" w:rsidRPr="00363E2D">
        <w:t>dataMigrationProduc</w:t>
      </w:r>
      <w:r w:rsidR="00363E2D">
        <w:t>t</w:t>
      </w:r>
      <w:proofErr w:type="spellEnd"/>
      <w:r w:rsidR="00363E2D">
        <w:t xml:space="preserve"> )</w:t>
      </w:r>
    </w:p>
    <w:p w:rsidR="00360AAF" w:rsidRPr="00F25C6D" w:rsidRDefault="00360AAF" w:rsidP="00360AAF">
      <w:pPr>
        <w:pStyle w:val="ListParagraph"/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branch </w:t>
      </w:r>
      <w:proofErr w:type="spellStart"/>
      <w:r w:rsidRPr="00F25C6D">
        <w:t>branchName</w:t>
      </w:r>
      <w:proofErr w:type="spellEnd"/>
    </w:p>
    <w:p w:rsidR="00845A8F" w:rsidRPr="00F25C6D" w:rsidRDefault="00514681" w:rsidP="00360AAF">
      <w:pPr>
        <w:pStyle w:val="ListParagraph"/>
      </w:pPr>
      <w:r w:rsidRPr="00F25C6D">
        <w:t>Example:</w:t>
      </w:r>
      <w:r w:rsidR="00845A8F" w:rsidRPr="00F25C6D">
        <w:t xml:space="preserve"> </w:t>
      </w:r>
      <w:proofErr w:type="spellStart"/>
      <w:r w:rsidR="00845A8F" w:rsidRPr="00F25C6D">
        <w:t>git</w:t>
      </w:r>
      <w:proofErr w:type="spellEnd"/>
      <w:r w:rsidR="00845A8F" w:rsidRPr="00F25C6D">
        <w:t xml:space="preserve"> branch </w:t>
      </w:r>
      <w:proofErr w:type="spellStart"/>
      <w:r w:rsidR="00845A8F" w:rsidRPr="00F25C6D">
        <w:rPr>
          <w:rFonts w:cs="Lucida Console"/>
          <w:color w:val="auto"/>
          <w:kern w:val="0"/>
          <w:lang w:val="en-IN"/>
        </w:rPr>
        <w:t>newBranchForBugFixed</w:t>
      </w:r>
      <w:proofErr w:type="spellEnd"/>
    </w:p>
    <w:p w:rsidR="00360AAF" w:rsidRPr="00F25C6D" w:rsidRDefault="00776BC8" w:rsidP="00360AAF">
      <w:pPr>
        <w:pStyle w:val="ListParagraph"/>
      </w:pPr>
      <w:r>
        <w:t>Reference</w:t>
      </w:r>
      <w:r w:rsidR="00845A8F" w:rsidRPr="00F25C6D">
        <w:t>:</w:t>
      </w:r>
    </w:p>
    <w:p w:rsidR="00360AAF" w:rsidRDefault="00360AAF" w:rsidP="00360AAF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0AF8566A" wp14:editId="6B305CD0">
            <wp:extent cx="23336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2" w:rsidRPr="00F25C6D" w:rsidRDefault="00381D72" w:rsidP="00360AAF">
      <w:pPr>
        <w:pStyle w:val="ListParagraph"/>
      </w:pPr>
    </w:p>
    <w:p w:rsidR="0008660A" w:rsidRPr="00381D72" w:rsidRDefault="007128F6" w:rsidP="0008660A">
      <w:pPr>
        <w:pStyle w:val="ListParagraph"/>
        <w:numPr>
          <w:ilvl w:val="0"/>
          <w:numId w:val="31"/>
        </w:numPr>
        <w:rPr>
          <w:highlight w:val="yellow"/>
        </w:rPr>
      </w:pPr>
      <w:r w:rsidRPr="00381D72">
        <w:rPr>
          <w:highlight w:val="yellow"/>
        </w:rPr>
        <w:t xml:space="preserve">Switch to your </w:t>
      </w:r>
      <w:r w:rsidR="001F35E3" w:rsidRPr="00381D72">
        <w:rPr>
          <w:highlight w:val="yellow"/>
        </w:rPr>
        <w:t xml:space="preserve">above </w:t>
      </w:r>
      <w:r w:rsidRPr="00381D72">
        <w:rPr>
          <w:highlight w:val="yellow"/>
        </w:rPr>
        <w:t>created branch.</w:t>
      </w:r>
    </w:p>
    <w:p w:rsidR="00E84BCE" w:rsidRPr="00F25C6D" w:rsidRDefault="00806E75" w:rsidP="00E84BCE">
      <w:pPr>
        <w:pStyle w:val="ListParagraph"/>
        <w:rPr>
          <w:rFonts w:cs="Lucida Console"/>
          <w:color w:val="auto"/>
          <w:kern w:val="0"/>
          <w:lang w:val="en-IN"/>
        </w:rPr>
      </w:pPr>
      <w:r w:rsidRPr="00F25C6D">
        <w:t xml:space="preserve">Command: </w:t>
      </w:r>
      <w:r w:rsidR="005F06CA" w:rsidRPr="00F25C6D">
        <w:rPr>
          <w:rFonts w:cs="Lucida Console"/>
          <w:color w:val="auto"/>
          <w:kern w:val="0"/>
          <w:lang w:val="en-IN"/>
        </w:rPr>
        <w:t xml:space="preserve">git checkout </w:t>
      </w:r>
      <w:proofErr w:type="spellStart"/>
      <w:r w:rsidR="005F06CA" w:rsidRPr="00F25C6D">
        <w:rPr>
          <w:rFonts w:cs="Lucida Console"/>
          <w:color w:val="auto"/>
          <w:kern w:val="0"/>
          <w:lang w:val="en-IN"/>
        </w:rPr>
        <w:t>branchName</w:t>
      </w:r>
      <w:proofErr w:type="spellEnd"/>
    </w:p>
    <w:p w:rsidR="00992D59" w:rsidRDefault="00C622B5" w:rsidP="00E84BCE">
      <w:pPr>
        <w:pStyle w:val="ListParagraph"/>
        <w:rPr>
          <w:rFonts w:cs="Lucida Console"/>
          <w:color w:val="auto"/>
          <w:kern w:val="0"/>
          <w:lang w:val="en-IN"/>
        </w:rPr>
      </w:pPr>
      <w:r w:rsidRPr="00F25C6D">
        <w:t>Example:</w:t>
      </w:r>
      <w:r w:rsidR="00806E75" w:rsidRPr="00F25C6D">
        <w:t xml:space="preserve"> </w:t>
      </w:r>
      <w:r w:rsidR="009B284E" w:rsidRPr="00F25C6D">
        <w:rPr>
          <w:rFonts w:cs="Lucida Console"/>
          <w:color w:val="auto"/>
          <w:kern w:val="0"/>
          <w:lang w:val="en-IN"/>
        </w:rPr>
        <w:t xml:space="preserve">git checkout </w:t>
      </w:r>
      <w:proofErr w:type="spellStart"/>
      <w:r w:rsidR="009B284E" w:rsidRPr="00F25C6D">
        <w:rPr>
          <w:rFonts w:cs="Lucida Console"/>
          <w:color w:val="auto"/>
          <w:kern w:val="0"/>
          <w:lang w:val="en-IN"/>
        </w:rPr>
        <w:t>newBranchForBugFixed</w:t>
      </w:r>
      <w:proofErr w:type="spellEnd"/>
    </w:p>
    <w:p w:rsidR="006F0ED0" w:rsidRDefault="006F0ED0" w:rsidP="00E84BCE">
      <w:pPr>
        <w:pStyle w:val="ListParagraph"/>
      </w:pPr>
    </w:p>
    <w:p w:rsidR="0038288A" w:rsidRPr="00F25C6D" w:rsidRDefault="0038288A" w:rsidP="00E84BCE">
      <w:pPr>
        <w:pStyle w:val="ListParagraph"/>
      </w:pPr>
    </w:p>
    <w:p w:rsidR="003D4402" w:rsidRPr="00F25C6D" w:rsidRDefault="00776BC8" w:rsidP="00527678">
      <w:pPr>
        <w:pStyle w:val="ListParagraph"/>
      </w:pPr>
      <w:r>
        <w:lastRenderedPageBreak/>
        <w:t>Reference</w:t>
      </w:r>
      <w:r w:rsidR="00806E75" w:rsidRPr="00F25C6D">
        <w:t>:</w:t>
      </w:r>
    </w:p>
    <w:p w:rsidR="007128F6" w:rsidRDefault="000847BA" w:rsidP="007128F6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4BC43BB8" wp14:editId="5B966DB3">
            <wp:extent cx="64198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B" w:rsidRPr="00F25C6D" w:rsidRDefault="00606A2B" w:rsidP="007128F6">
      <w:pPr>
        <w:pStyle w:val="ListParagraph"/>
      </w:pPr>
    </w:p>
    <w:p w:rsidR="000847BA" w:rsidRDefault="002F390E" w:rsidP="005C681D">
      <w:pPr>
        <w:pStyle w:val="ListParagraph"/>
        <w:numPr>
          <w:ilvl w:val="0"/>
          <w:numId w:val="31"/>
        </w:numPr>
      </w:pPr>
      <w:r w:rsidRPr="006722C8">
        <w:rPr>
          <w:highlight w:val="yellow"/>
        </w:rPr>
        <w:t xml:space="preserve">Now </w:t>
      </w:r>
      <w:r w:rsidR="00905B1B">
        <w:rPr>
          <w:highlight w:val="yellow"/>
        </w:rPr>
        <w:t>write your code here and</w:t>
      </w:r>
      <w:r w:rsidR="006B7924" w:rsidRPr="006722C8">
        <w:rPr>
          <w:highlight w:val="yellow"/>
        </w:rPr>
        <w:t xml:space="preserve"> commit those </w:t>
      </w:r>
      <w:r w:rsidR="00826F58" w:rsidRPr="006722C8">
        <w:rPr>
          <w:highlight w:val="yellow"/>
        </w:rPr>
        <w:t>changes to Your</w:t>
      </w:r>
      <w:r w:rsidR="006B7924" w:rsidRPr="006722C8">
        <w:rPr>
          <w:highlight w:val="yellow"/>
        </w:rPr>
        <w:t xml:space="preserve"> local </w:t>
      </w:r>
      <w:proofErr w:type="spellStart"/>
      <w:r w:rsidR="006B7924" w:rsidRPr="006722C8">
        <w:rPr>
          <w:highlight w:val="yellow"/>
        </w:rPr>
        <w:t>git</w:t>
      </w:r>
      <w:proofErr w:type="spellEnd"/>
      <w:r w:rsidR="006B7924" w:rsidRPr="006722C8">
        <w:rPr>
          <w:highlight w:val="yellow"/>
        </w:rPr>
        <w:t xml:space="preserve"> repo</w:t>
      </w:r>
      <w:r w:rsidR="002D313A">
        <w:rPr>
          <w:highlight w:val="yellow"/>
        </w:rPr>
        <w:t xml:space="preserve"> also</w:t>
      </w:r>
      <w:r w:rsidR="0013697C" w:rsidRPr="006722C8">
        <w:rPr>
          <w:highlight w:val="yellow"/>
        </w:rPr>
        <w:t>.</w:t>
      </w:r>
      <w:r w:rsidR="005C681D" w:rsidRPr="00F25C6D">
        <w:t xml:space="preserve"> ( </w:t>
      </w:r>
      <w:r w:rsidR="005C681D" w:rsidRPr="008503F1">
        <w:rPr>
          <w:color w:val="FF0000"/>
        </w:rPr>
        <w:t>. -&gt; represent all content of current directory</w:t>
      </w:r>
      <w:r w:rsidR="000D1A96" w:rsidRPr="008503F1">
        <w:rPr>
          <w:color w:val="FF0000"/>
        </w:rPr>
        <w:t>, used in below command</w:t>
      </w:r>
      <w:r w:rsidR="005C681D" w:rsidRPr="00F25C6D">
        <w:t>)</w:t>
      </w:r>
    </w:p>
    <w:p w:rsidR="000D2766" w:rsidRPr="00F25C6D" w:rsidRDefault="000D2766" w:rsidP="002F4607">
      <w:pPr>
        <w:pStyle w:val="ListParagraph"/>
      </w:pPr>
    </w:p>
    <w:p w:rsidR="000D2766" w:rsidRPr="000D2766" w:rsidRDefault="002F4607" w:rsidP="006B7924">
      <w:pPr>
        <w:pStyle w:val="ListParagraph"/>
        <w:rPr>
          <w:color w:val="FF0000"/>
        </w:rPr>
      </w:pPr>
      <w:r>
        <w:rPr>
          <w:color w:val="FF0000"/>
        </w:rPr>
        <w:t xml:space="preserve">Adding content </w:t>
      </w:r>
      <w:r w:rsidR="00900551">
        <w:rPr>
          <w:color w:val="FF0000"/>
        </w:rPr>
        <w:t xml:space="preserve">of working directory </w:t>
      </w:r>
      <w:r>
        <w:rPr>
          <w:color w:val="FF0000"/>
        </w:rPr>
        <w:t>to stage Area:</w:t>
      </w:r>
    </w:p>
    <w:p w:rsidR="006B7924" w:rsidRPr="00F25C6D" w:rsidRDefault="006B7924" w:rsidP="006B7924">
      <w:pPr>
        <w:pStyle w:val="ListParagraph"/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add filename</w:t>
      </w:r>
      <w:r w:rsidR="00A91859" w:rsidRPr="00F25C6D">
        <w:t xml:space="preserve"> </w:t>
      </w:r>
    </w:p>
    <w:p w:rsidR="006B7924" w:rsidRPr="00F25C6D" w:rsidRDefault="00826F58" w:rsidP="006B7924">
      <w:pPr>
        <w:pStyle w:val="ListParagraph"/>
      </w:pPr>
      <w:r w:rsidRPr="00F25C6D">
        <w:t>Example:</w:t>
      </w:r>
      <w:r w:rsidR="006B7924" w:rsidRPr="00F25C6D">
        <w:t xml:space="preserve"> </w:t>
      </w:r>
      <w:proofErr w:type="spellStart"/>
      <w:r w:rsidR="006B7924" w:rsidRPr="00F25C6D">
        <w:t>git</w:t>
      </w:r>
      <w:proofErr w:type="spellEnd"/>
      <w:r w:rsidR="006B7924" w:rsidRPr="00F25C6D">
        <w:t xml:space="preserve"> add .</w:t>
      </w:r>
    </w:p>
    <w:p w:rsidR="009F7064" w:rsidRPr="00F25C6D" w:rsidRDefault="00635640" w:rsidP="009F7064">
      <w:pPr>
        <w:pStyle w:val="ListParagraph"/>
      </w:pPr>
      <w:r w:rsidRPr="00F25C6D">
        <w:t>Reference:</w:t>
      </w:r>
    </w:p>
    <w:p w:rsidR="00635640" w:rsidRPr="00F25C6D" w:rsidRDefault="00635640" w:rsidP="009F7064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221783DC" wp14:editId="52915697">
            <wp:extent cx="65817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40" w:rsidRDefault="00635640" w:rsidP="009F7064">
      <w:pPr>
        <w:pStyle w:val="ListParagraph"/>
      </w:pPr>
    </w:p>
    <w:p w:rsidR="002F4607" w:rsidRPr="002F4607" w:rsidRDefault="002F4607" w:rsidP="009F7064">
      <w:pPr>
        <w:pStyle w:val="ListParagraph"/>
        <w:rPr>
          <w:color w:val="FF0000"/>
        </w:rPr>
      </w:pPr>
      <w:r w:rsidRPr="002F4607">
        <w:rPr>
          <w:color w:val="FF0000"/>
        </w:rPr>
        <w:t xml:space="preserve">Commit content to local </w:t>
      </w:r>
      <w:proofErr w:type="spellStart"/>
      <w:r w:rsidRPr="002F4607">
        <w:rPr>
          <w:color w:val="FF0000"/>
        </w:rPr>
        <w:t>git</w:t>
      </w:r>
      <w:proofErr w:type="spellEnd"/>
      <w:r w:rsidRPr="002F4607">
        <w:rPr>
          <w:color w:val="FF0000"/>
        </w:rPr>
        <w:t xml:space="preserve"> repo:</w:t>
      </w:r>
    </w:p>
    <w:p w:rsidR="002C3DF5" w:rsidRPr="00F25C6D" w:rsidRDefault="002C3DF5" w:rsidP="009F7064">
      <w:pPr>
        <w:pStyle w:val="ListParagraph"/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commit filename –m “enter </w:t>
      </w:r>
      <w:proofErr w:type="spellStart"/>
      <w:r w:rsidRPr="00F25C6D">
        <w:t>ur</w:t>
      </w:r>
      <w:proofErr w:type="spellEnd"/>
      <w:r w:rsidRPr="00F25C6D">
        <w:t xml:space="preserve"> commit message here”</w:t>
      </w:r>
    </w:p>
    <w:p w:rsidR="003E4952" w:rsidRPr="00F25C6D" w:rsidRDefault="00CE4E60" w:rsidP="003E4952">
      <w:pPr>
        <w:pStyle w:val="ListParagraph"/>
      </w:pPr>
      <w:r w:rsidRPr="00F25C6D">
        <w:t>Example:</w:t>
      </w:r>
      <w:r w:rsidR="003E4952" w:rsidRPr="00F25C6D">
        <w:t xml:space="preserve"> </w:t>
      </w:r>
      <w:proofErr w:type="spellStart"/>
      <w:r w:rsidR="003E4952" w:rsidRPr="00F25C6D">
        <w:t>git</w:t>
      </w:r>
      <w:proofErr w:type="spellEnd"/>
      <w:r w:rsidR="003E4952" w:rsidRPr="00F25C6D">
        <w:t xml:space="preserve"> commit . –m “enter </w:t>
      </w:r>
      <w:proofErr w:type="spellStart"/>
      <w:r w:rsidR="003E4952" w:rsidRPr="00F25C6D">
        <w:t>ur</w:t>
      </w:r>
      <w:proofErr w:type="spellEnd"/>
      <w:r w:rsidR="003E4952" w:rsidRPr="00F25C6D">
        <w:t xml:space="preserve"> commit message here”</w:t>
      </w:r>
    </w:p>
    <w:p w:rsidR="002C3DF5" w:rsidRPr="00F25C6D" w:rsidRDefault="00635640" w:rsidP="009F7064">
      <w:pPr>
        <w:pStyle w:val="ListParagraph"/>
      </w:pPr>
      <w:r w:rsidRPr="00F25C6D">
        <w:t>Reference:</w:t>
      </w:r>
    </w:p>
    <w:p w:rsidR="006722C8" w:rsidRPr="00F25C6D" w:rsidRDefault="00635640" w:rsidP="00FB01B2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3EAD9876" wp14:editId="42AD5A4E">
            <wp:extent cx="68961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7" w:rsidRPr="00C1787D" w:rsidRDefault="00E46CE5" w:rsidP="008627CF">
      <w:pPr>
        <w:pStyle w:val="ListParagraph"/>
        <w:numPr>
          <w:ilvl w:val="0"/>
          <w:numId w:val="31"/>
        </w:numPr>
        <w:rPr>
          <w:highlight w:val="yellow"/>
        </w:rPr>
      </w:pPr>
      <w:r w:rsidRPr="006722C8">
        <w:rPr>
          <w:highlight w:val="yellow"/>
        </w:rPr>
        <w:lastRenderedPageBreak/>
        <w:t xml:space="preserve">[OPTIONAL] </w:t>
      </w:r>
      <w:r w:rsidR="008627CF" w:rsidRPr="006722C8">
        <w:rPr>
          <w:highlight w:val="yellow"/>
        </w:rPr>
        <w:t xml:space="preserve">Important </w:t>
      </w:r>
      <w:r w:rsidRPr="006722C8">
        <w:rPr>
          <w:highlight w:val="yellow"/>
        </w:rPr>
        <w:t>Commands.</w:t>
      </w:r>
      <w:r w:rsidR="0080444E">
        <w:rPr>
          <w:highlight w:val="yellow"/>
        </w:rPr>
        <w:t xml:space="preserve"> </w:t>
      </w:r>
      <w:r w:rsidR="0080444E">
        <w:rPr>
          <w:color w:val="FF0000"/>
        </w:rPr>
        <w:t>(</w:t>
      </w:r>
      <w:r w:rsidR="00674D62">
        <w:rPr>
          <w:color w:val="FF0000"/>
        </w:rPr>
        <w:t xml:space="preserve"> </w:t>
      </w:r>
      <w:r w:rsidR="0080444E" w:rsidRPr="008503F1">
        <w:rPr>
          <w:color w:val="FF0000"/>
        </w:rPr>
        <w:t xml:space="preserve">. -&gt; represent all content of current directory, </w:t>
      </w:r>
      <w:r w:rsidR="0080444E">
        <w:rPr>
          <w:color w:val="FF0000"/>
        </w:rPr>
        <w:t>used in below command)</w:t>
      </w:r>
    </w:p>
    <w:p w:rsidR="00C1787D" w:rsidRDefault="00C1787D" w:rsidP="00C1787D">
      <w:pPr>
        <w:pStyle w:val="ListParagraph"/>
        <w:rPr>
          <w:color w:val="FF0000"/>
        </w:rPr>
      </w:pPr>
    </w:p>
    <w:p w:rsidR="003823EB" w:rsidRPr="006722C8" w:rsidRDefault="003823EB" w:rsidP="00C1787D">
      <w:pPr>
        <w:pStyle w:val="ListParagraph"/>
        <w:rPr>
          <w:highlight w:val="yellow"/>
        </w:rPr>
      </w:pPr>
      <w:r>
        <w:rPr>
          <w:color w:val="FF0000"/>
        </w:rPr>
        <w:t xml:space="preserve">Display </w:t>
      </w:r>
      <w:r w:rsidR="00830473">
        <w:rPr>
          <w:color w:val="FF0000"/>
        </w:rPr>
        <w:t>Status O</w:t>
      </w:r>
      <w:r>
        <w:rPr>
          <w:color w:val="FF0000"/>
        </w:rPr>
        <w:t>f Working Directory</w:t>
      </w:r>
      <w:r w:rsidR="00830473">
        <w:rPr>
          <w:color w:val="FF0000"/>
        </w:rPr>
        <w:t>:</w:t>
      </w:r>
    </w:p>
    <w:p w:rsidR="00E46CE5" w:rsidRPr="00F25C6D" w:rsidRDefault="00976F49" w:rsidP="006722C8">
      <w:pPr>
        <w:pStyle w:val="ListParagraph"/>
        <w:tabs>
          <w:tab w:val="left" w:pos="8895"/>
        </w:tabs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status filename</w:t>
      </w:r>
      <w:r w:rsidR="0072091C" w:rsidRPr="00F25C6D">
        <w:t>.</w:t>
      </w:r>
      <w:r w:rsidR="00635640" w:rsidRPr="00F25C6D">
        <w:tab/>
      </w:r>
    </w:p>
    <w:p w:rsidR="00186733" w:rsidRPr="00F25C6D" w:rsidRDefault="003164EF" w:rsidP="00EA0C23">
      <w:pPr>
        <w:pStyle w:val="ListParagraph"/>
      </w:pPr>
      <w:r w:rsidRPr="00F25C6D">
        <w:t>Example</w:t>
      </w:r>
      <w:r w:rsidR="007A1C3C" w:rsidRPr="00F25C6D">
        <w:t>:</w:t>
      </w:r>
      <w:r w:rsidR="00976F49" w:rsidRPr="00F25C6D">
        <w:t xml:space="preserve"> </w:t>
      </w:r>
      <w:proofErr w:type="spellStart"/>
      <w:r w:rsidR="00976F49" w:rsidRPr="00F25C6D">
        <w:t>git</w:t>
      </w:r>
      <w:proofErr w:type="spellEnd"/>
      <w:r w:rsidR="00976F49" w:rsidRPr="00F25C6D">
        <w:t xml:space="preserve"> status .</w:t>
      </w:r>
    </w:p>
    <w:p w:rsidR="00186733" w:rsidRPr="00F25C6D" w:rsidRDefault="007A1C3C" w:rsidP="00976F49">
      <w:pPr>
        <w:pStyle w:val="ListParagraph"/>
      </w:pPr>
      <w:r w:rsidRPr="00F25C6D">
        <w:t>Reference</w:t>
      </w:r>
      <w:r w:rsidR="00186733" w:rsidRPr="00F25C6D">
        <w:t>:</w:t>
      </w:r>
    </w:p>
    <w:p w:rsidR="00186733" w:rsidRPr="00F25C6D" w:rsidRDefault="00186733" w:rsidP="00976F49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44CBFFC7" wp14:editId="05ECF4D9">
            <wp:extent cx="66770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49" w:rsidRPr="00F25C6D" w:rsidRDefault="00976F49" w:rsidP="00976F49">
      <w:pPr>
        <w:pStyle w:val="ListParagraph"/>
      </w:pPr>
    </w:p>
    <w:p w:rsidR="00780DCD" w:rsidRDefault="00780DCD" w:rsidP="00E46CE5">
      <w:pPr>
        <w:pStyle w:val="ListParagraph"/>
        <w:rPr>
          <w:bCs/>
          <w:iCs/>
          <w:color w:val="FF0000"/>
        </w:rPr>
      </w:pPr>
      <w:r>
        <w:rPr>
          <w:color w:val="FF0000"/>
        </w:rPr>
        <w:t xml:space="preserve">To track the difference between </w:t>
      </w:r>
      <w:r w:rsidRPr="00780DCD">
        <w:rPr>
          <w:bCs/>
          <w:iCs/>
          <w:color w:val="FF0000"/>
        </w:rPr>
        <w:t>changes made on a file</w:t>
      </w:r>
      <w:r>
        <w:rPr>
          <w:bCs/>
          <w:iCs/>
          <w:color w:val="FF0000"/>
        </w:rPr>
        <w:t>.</w:t>
      </w:r>
    </w:p>
    <w:p w:rsidR="00976F49" w:rsidRPr="00780DCD" w:rsidRDefault="00976F49" w:rsidP="00E46CE5">
      <w:pPr>
        <w:pStyle w:val="ListParagraph"/>
      </w:pPr>
      <w:r w:rsidRPr="00780DCD">
        <w:t xml:space="preserve">Command: </w:t>
      </w:r>
      <w:proofErr w:type="spellStart"/>
      <w:r w:rsidR="008663F7" w:rsidRPr="00780DCD">
        <w:t>git</w:t>
      </w:r>
      <w:proofErr w:type="spellEnd"/>
      <w:r w:rsidR="008663F7" w:rsidRPr="00780DCD">
        <w:t xml:space="preserve"> </w:t>
      </w:r>
      <w:r w:rsidR="00673693" w:rsidRPr="00780DCD">
        <w:t>diff filename</w:t>
      </w:r>
    </w:p>
    <w:p w:rsidR="00673693" w:rsidRPr="00F25C6D" w:rsidRDefault="00997D49" w:rsidP="00E46CE5">
      <w:pPr>
        <w:pStyle w:val="ListParagraph"/>
      </w:pPr>
      <w:r w:rsidRPr="00F25C6D">
        <w:t>Example:</w:t>
      </w:r>
      <w:r w:rsidR="00673693" w:rsidRPr="00F25C6D">
        <w:t xml:space="preserve"> </w:t>
      </w:r>
      <w:proofErr w:type="spellStart"/>
      <w:r w:rsidR="00673693" w:rsidRPr="00F25C6D">
        <w:t>git</w:t>
      </w:r>
      <w:proofErr w:type="spellEnd"/>
      <w:r w:rsidR="00673693" w:rsidRPr="00F25C6D">
        <w:t xml:space="preserve"> diff .</w:t>
      </w:r>
    </w:p>
    <w:p w:rsidR="00186733" w:rsidRPr="00F25C6D" w:rsidRDefault="00492AD9" w:rsidP="00E46CE5">
      <w:pPr>
        <w:pStyle w:val="ListParagraph"/>
      </w:pPr>
      <w:r w:rsidRPr="00F25C6D">
        <w:t>Reference</w:t>
      </w:r>
      <w:r w:rsidR="00186733" w:rsidRPr="00F25C6D">
        <w:t>:</w:t>
      </w:r>
    </w:p>
    <w:p w:rsidR="00186733" w:rsidRPr="00F25C6D" w:rsidRDefault="00186733" w:rsidP="00E46CE5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60F4A025" wp14:editId="49B041E4">
            <wp:extent cx="72390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33" w:rsidRPr="00F25C6D" w:rsidRDefault="00186733" w:rsidP="00E46CE5">
      <w:pPr>
        <w:pStyle w:val="ListParagraph"/>
      </w:pPr>
    </w:p>
    <w:p w:rsidR="00186733" w:rsidRPr="00F25C6D" w:rsidRDefault="00186733" w:rsidP="00E46CE5">
      <w:pPr>
        <w:pStyle w:val="ListParagraph"/>
      </w:pPr>
    </w:p>
    <w:p w:rsidR="00673693" w:rsidRDefault="00673693" w:rsidP="00E46CE5">
      <w:pPr>
        <w:pStyle w:val="ListParagraph"/>
      </w:pPr>
    </w:p>
    <w:p w:rsidR="003519E1" w:rsidRDefault="003519E1" w:rsidP="00E46CE5">
      <w:pPr>
        <w:pStyle w:val="ListParagraph"/>
      </w:pPr>
    </w:p>
    <w:p w:rsidR="003519E1" w:rsidRDefault="003519E1" w:rsidP="00E46CE5">
      <w:pPr>
        <w:pStyle w:val="ListParagraph"/>
      </w:pPr>
    </w:p>
    <w:p w:rsidR="003519E1" w:rsidRPr="00F25C6D" w:rsidRDefault="003519E1" w:rsidP="00E46CE5">
      <w:pPr>
        <w:pStyle w:val="ListParagraph"/>
      </w:pPr>
    </w:p>
    <w:p w:rsidR="00782C56" w:rsidRPr="002E709E" w:rsidRDefault="004537D8" w:rsidP="00782C56">
      <w:pPr>
        <w:pStyle w:val="ListParagraph"/>
        <w:numPr>
          <w:ilvl w:val="0"/>
          <w:numId w:val="31"/>
        </w:numPr>
        <w:rPr>
          <w:highlight w:val="yellow"/>
        </w:rPr>
      </w:pPr>
      <w:r w:rsidRPr="002E709E">
        <w:rPr>
          <w:highlight w:val="yellow"/>
        </w:rPr>
        <w:t xml:space="preserve">Done With </w:t>
      </w:r>
      <w:r w:rsidR="00116926" w:rsidRPr="002E709E">
        <w:rPr>
          <w:highlight w:val="yellow"/>
        </w:rPr>
        <w:t>Your</w:t>
      </w:r>
      <w:r w:rsidRPr="002E709E">
        <w:rPr>
          <w:highlight w:val="yellow"/>
        </w:rPr>
        <w:t xml:space="preserve"> developmen</w:t>
      </w:r>
      <w:r w:rsidR="00116926" w:rsidRPr="002E709E">
        <w:rPr>
          <w:highlight w:val="yellow"/>
        </w:rPr>
        <w:t>t. Great !</w:t>
      </w:r>
      <w:r w:rsidR="00CD1B54" w:rsidRPr="002E709E">
        <w:rPr>
          <w:highlight w:val="yellow"/>
        </w:rPr>
        <w:t xml:space="preserve"> Please</w:t>
      </w:r>
      <w:r w:rsidR="00215918" w:rsidRPr="002E709E">
        <w:rPr>
          <w:highlight w:val="yellow"/>
        </w:rPr>
        <w:t xml:space="preserve"> push your</w:t>
      </w:r>
      <w:r w:rsidR="00A74D36" w:rsidRPr="002E709E">
        <w:rPr>
          <w:highlight w:val="yellow"/>
        </w:rPr>
        <w:t xml:space="preserve"> branch to remot</w:t>
      </w:r>
      <w:r w:rsidRPr="002E709E">
        <w:rPr>
          <w:highlight w:val="yellow"/>
        </w:rPr>
        <w:t xml:space="preserve">e </w:t>
      </w:r>
      <w:proofErr w:type="spellStart"/>
      <w:r w:rsidRPr="002E709E">
        <w:rPr>
          <w:highlight w:val="yellow"/>
        </w:rPr>
        <w:t>git</w:t>
      </w:r>
      <w:proofErr w:type="spellEnd"/>
      <w:r w:rsidRPr="002E709E">
        <w:rPr>
          <w:highlight w:val="yellow"/>
        </w:rPr>
        <w:t xml:space="preserve"> repo.</w:t>
      </w:r>
    </w:p>
    <w:p w:rsidR="00A74D36" w:rsidRPr="00F25C6D" w:rsidRDefault="00F107D6" w:rsidP="00A74D36">
      <w:pPr>
        <w:pStyle w:val="ListParagraph"/>
        <w:rPr>
          <w:color w:val="000000"/>
          <w:shd w:val="clear" w:color="auto" w:fill="FFFFFF"/>
        </w:rPr>
      </w:pPr>
      <w:r w:rsidRPr="00F25C6D">
        <w:rPr>
          <w:color w:val="000000"/>
          <w:shd w:val="clear" w:color="auto" w:fill="FFFFFF"/>
        </w:rPr>
        <w:t xml:space="preserve">Command: </w:t>
      </w:r>
      <w:proofErr w:type="spellStart"/>
      <w:r w:rsidRPr="00F25C6D">
        <w:rPr>
          <w:color w:val="000000"/>
          <w:shd w:val="clear" w:color="auto" w:fill="FFFFFF"/>
        </w:rPr>
        <w:t>git</w:t>
      </w:r>
      <w:proofErr w:type="spellEnd"/>
      <w:r w:rsidRPr="00F25C6D">
        <w:rPr>
          <w:color w:val="000000"/>
          <w:shd w:val="clear" w:color="auto" w:fill="FFFFFF"/>
        </w:rPr>
        <w:t xml:space="preserve"> push origin </w:t>
      </w:r>
      <w:proofErr w:type="spellStart"/>
      <w:r w:rsidRPr="00F25C6D">
        <w:rPr>
          <w:color w:val="000000"/>
          <w:shd w:val="clear" w:color="auto" w:fill="FFFFFF"/>
        </w:rPr>
        <w:t>BranchName</w:t>
      </w:r>
      <w:proofErr w:type="spellEnd"/>
    </w:p>
    <w:p w:rsidR="00DA09BA" w:rsidRPr="003519E1" w:rsidRDefault="00302FAF" w:rsidP="003519E1">
      <w:pPr>
        <w:pStyle w:val="ListParagraph"/>
        <w:rPr>
          <w:color w:val="000000"/>
          <w:shd w:val="clear" w:color="auto" w:fill="FFFFFF"/>
          <w:lang w:val="en-IN"/>
        </w:rPr>
      </w:pPr>
      <w:r w:rsidRPr="00F25C6D">
        <w:rPr>
          <w:color w:val="000000"/>
          <w:shd w:val="clear" w:color="auto" w:fill="FFFFFF"/>
        </w:rPr>
        <w:t xml:space="preserve">Example: </w:t>
      </w:r>
      <w:proofErr w:type="spellStart"/>
      <w:r w:rsidR="00F107D6" w:rsidRPr="00F25C6D">
        <w:rPr>
          <w:color w:val="000000"/>
          <w:shd w:val="clear" w:color="auto" w:fill="FFFFFF"/>
        </w:rPr>
        <w:t>git</w:t>
      </w:r>
      <w:proofErr w:type="spellEnd"/>
      <w:r w:rsidR="00F107D6" w:rsidRPr="00F25C6D">
        <w:rPr>
          <w:color w:val="000000"/>
          <w:shd w:val="clear" w:color="auto" w:fill="FFFFFF"/>
        </w:rPr>
        <w:t xml:space="preserve"> push origin </w:t>
      </w:r>
      <w:proofErr w:type="spellStart"/>
      <w:r w:rsidR="00F107D6" w:rsidRPr="00F25C6D">
        <w:rPr>
          <w:color w:val="000000"/>
          <w:shd w:val="clear" w:color="auto" w:fill="FFFFFF"/>
          <w:lang w:val="en-IN"/>
        </w:rPr>
        <w:t>newBranchForBugFixed</w:t>
      </w:r>
      <w:proofErr w:type="spellEnd"/>
    </w:p>
    <w:p w:rsidR="00365710" w:rsidRPr="00F25C6D" w:rsidRDefault="006E3C37" w:rsidP="00A74D36">
      <w:pPr>
        <w:pStyle w:val="ListParagraph"/>
      </w:pPr>
      <w:r w:rsidRPr="00F25C6D">
        <w:t>Reference</w:t>
      </w:r>
      <w:r w:rsidR="00365710" w:rsidRPr="00F25C6D">
        <w:t>:</w:t>
      </w:r>
    </w:p>
    <w:p w:rsidR="00365710" w:rsidRDefault="00187410" w:rsidP="00A74D36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7B4F48D1" wp14:editId="20600E7F">
            <wp:extent cx="670560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74" w:rsidRDefault="005D0A74" w:rsidP="00A74D36">
      <w:pPr>
        <w:pStyle w:val="ListParagraph"/>
      </w:pPr>
    </w:p>
    <w:p w:rsidR="005D0A74" w:rsidRPr="00F25C6D" w:rsidRDefault="005D0A74" w:rsidP="00A74D36">
      <w:pPr>
        <w:pStyle w:val="ListParagraph"/>
      </w:pPr>
      <w:r>
        <w:t xml:space="preserve">Your branch name should reflect on </w:t>
      </w:r>
      <w:r w:rsidR="00317B23">
        <w:t xml:space="preserve">remote </w:t>
      </w:r>
      <w:proofErr w:type="spellStart"/>
      <w:r>
        <w:t>git</w:t>
      </w:r>
      <w:proofErr w:type="spellEnd"/>
      <w:r>
        <w:t xml:space="preserve"> repo.</w:t>
      </w:r>
    </w:p>
    <w:p w:rsidR="00187410" w:rsidRPr="00F25C6D" w:rsidRDefault="00187410" w:rsidP="00A74D36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>
            <wp:extent cx="7353300" cy="322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33" w:rsidRPr="00F25C6D" w:rsidRDefault="00186733" w:rsidP="00186733">
      <w:pPr>
        <w:pStyle w:val="ListParagraph"/>
      </w:pPr>
    </w:p>
    <w:p w:rsidR="004537D8" w:rsidRDefault="00B45E1A" w:rsidP="00782C56">
      <w:pPr>
        <w:pStyle w:val="ListParagraph"/>
        <w:numPr>
          <w:ilvl w:val="0"/>
          <w:numId w:val="31"/>
        </w:numPr>
        <w:rPr>
          <w:highlight w:val="yellow"/>
        </w:rPr>
      </w:pPr>
      <w:r w:rsidRPr="000D57B4">
        <w:rPr>
          <w:highlight w:val="yellow"/>
        </w:rPr>
        <w:t>Now raise a review request.</w:t>
      </w:r>
    </w:p>
    <w:p w:rsidR="00890AC7" w:rsidRDefault="00890AC7" w:rsidP="00890AC7">
      <w:pPr>
        <w:rPr>
          <w:highlight w:val="yellow"/>
        </w:rPr>
      </w:pPr>
    </w:p>
    <w:p w:rsidR="00890AC7" w:rsidRPr="00890AC7" w:rsidRDefault="00890AC7" w:rsidP="00890AC7">
      <w:pPr>
        <w:rPr>
          <w:highlight w:val="yellow"/>
        </w:rPr>
      </w:pPr>
    </w:p>
    <w:p w:rsidR="000D57B4" w:rsidRPr="000D57B4" w:rsidRDefault="000D57B4" w:rsidP="000D57B4">
      <w:pPr>
        <w:pStyle w:val="ListParagraph"/>
        <w:rPr>
          <w:highlight w:val="yellow"/>
        </w:rPr>
      </w:pPr>
    </w:p>
    <w:p w:rsidR="00E27D32" w:rsidRPr="00E27D32" w:rsidRDefault="00B45E1A" w:rsidP="00E27D32">
      <w:pPr>
        <w:pStyle w:val="ListParagraph"/>
        <w:numPr>
          <w:ilvl w:val="0"/>
          <w:numId w:val="31"/>
        </w:numPr>
        <w:rPr>
          <w:highlight w:val="yellow"/>
        </w:rPr>
      </w:pPr>
      <w:r w:rsidRPr="000D57B4">
        <w:rPr>
          <w:highlight w:val="yellow"/>
        </w:rPr>
        <w:t>After getting approval</w:t>
      </w:r>
      <w:r w:rsidR="000E3D8E" w:rsidRPr="000D57B4">
        <w:rPr>
          <w:highlight w:val="yellow"/>
        </w:rPr>
        <w:t xml:space="preserve"> from PR, please do merge your</w:t>
      </w:r>
      <w:r w:rsidRPr="000D57B4">
        <w:rPr>
          <w:highlight w:val="yellow"/>
        </w:rPr>
        <w:t xml:space="preserve"> code into master.</w:t>
      </w:r>
    </w:p>
    <w:p w:rsidR="00E27D32" w:rsidRDefault="00E27D32" w:rsidP="005D3F3F">
      <w:pPr>
        <w:pStyle w:val="ListParagraph"/>
        <w:rPr>
          <w:color w:val="FF0000"/>
        </w:rPr>
      </w:pPr>
    </w:p>
    <w:p w:rsidR="005D3F3F" w:rsidRPr="00995303" w:rsidRDefault="005D3F3F" w:rsidP="005D3F3F">
      <w:pPr>
        <w:pStyle w:val="ListParagraph"/>
        <w:rPr>
          <w:color w:val="FF0000"/>
        </w:rPr>
      </w:pPr>
      <w:r w:rsidRPr="00995303">
        <w:rPr>
          <w:color w:val="FF0000"/>
        </w:rPr>
        <w:t>Switch to master branch:</w:t>
      </w:r>
    </w:p>
    <w:p w:rsidR="00CA64E5" w:rsidRPr="003C74BF" w:rsidRDefault="005D3F3F" w:rsidP="003C74BF">
      <w:pPr>
        <w:pStyle w:val="ListParagraph"/>
        <w:rPr>
          <w:lang w:val="en-IN"/>
        </w:rPr>
      </w:pPr>
      <w:r w:rsidRPr="00F25C6D">
        <w:t xml:space="preserve">Command: </w:t>
      </w:r>
      <w:r w:rsidRPr="00F25C6D">
        <w:rPr>
          <w:lang w:val="en-IN"/>
        </w:rPr>
        <w:t>git checkout master</w:t>
      </w:r>
    </w:p>
    <w:p w:rsidR="005D3F3F" w:rsidRPr="00F25C6D" w:rsidRDefault="00D7074D" w:rsidP="00B45E1A">
      <w:pPr>
        <w:pStyle w:val="ListParagraph"/>
        <w:rPr>
          <w:lang w:val="en-IN"/>
        </w:rPr>
      </w:pPr>
      <w:r w:rsidRPr="00F25C6D">
        <w:rPr>
          <w:lang w:val="en-IN"/>
        </w:rPr>
        <w:t>Reference</w:t>
      </w:r>
      <w:r w:rsidR="005D3F3F" w:rsidRPr="00F25C6D">
        <w:rPr>
          <w:lang w:val="en-IN"/>
        </w:rPr>
        <w:t xml:space="preserve">: </w:t>
      </w:r>
    </w:p>
    <w:p w:rsidR="00953E6B" w:rsidRDefault="00933F44" w:rsidP="00064C1C">
      <w:pPr>
        <w:pStyle w:val="ListParagraph"/>
        <w:rPr>
          <w:lang w:val="en-IN"/>
        </w:rPr>
      </w:pPr>
      <w:r w:rsidRPr="00F25C6D">
        <w:rPr>
          <w:noProof/>
          <w:lang w:val="en-IN" w:eastAsia="en-IN"/>
        </w:rPr>
        <w:drawing>
          <wp:inline distT="0" distB="0" distL="0" distR="0" wp14:anchorId="7137BCFB" wp14:editId="4B184251">
            <wp:extent cx="756285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1C" w:rsidRPr="00064C1C" w:rsidRDefault="00064C1C" w:rsidP="00064C1C">
      <w:pPr>
        <w:pStyle w:val="ListParagraph"/>
        <w:rPr>
          <w:lang w:val="en-IN"/>
        </w:rPr>
      </w:pPr>
    </w:p>
    <w:p w:rsidR="00476CE3" w:rsidRPr="00995303" w:rsidRDefault="00476CE3" w:rsidP="00B45E1A">
      <w:pPr>
        <w:pStyle w:val="ListParagraph"/>
        <w:rPr>
          <w:rFonts w:cs="Lucida Console"/>
          <w:color w:val="FF0000"/>
          <w:kern w:val="0"/>
          <w:lang w:val="en-IN"/>
        </w:rPr>
      </w:pPr>
      <w:r w:rsidRPr="00995303">
        <w:rPr>
          <w:rFonts w:cs="Lucida Console"/>
          <w:color w:val="FF0000"/>
          <w:kern w:val="0"/>
          <w:lang w:val="en-IN"/>
        </w:rPr>
        <w:t>Merge with your branch with Master branch:</w:t>
      </w:r>
    </w:p>
    <w:p w:rsidR="00AA46AF" w:rsidRDefault="00AA46AF" w:rsidP="00AA46AF">
      <w:pPr>
        <w:pStyle w:val="ListParagraph"/>
        <w:rPr>
          <w:rFonts w:cs="Lucida Console"/>
          <w:color w:val="auto"/>
          <w:kern w:val="0"/>
          <w:lang w:val="en-IN"/>
        </w:rPr>
      </w:pPr>
      <w:r>
        <w:rPr>
          <w:rFonts w:cs="Lucida Console"/>
          <w:color w:val="auto"/>
          <w:kern w:val="0"/>
          <w:lang w:val="en-IN"/>
        </w:rPr>
        <w:t xml:space="preserve">Command: </w:t>
      </w:r>
      <w:r w:rsidRPr="00F25C6D">
        <w:rPr>
          <w:rFonts w:cs="Lucida Console"/>
          <w:color w:val="auto"/>
          <w:kern w:val="0"/>
          <w:lang w:val="en-IN"/>
        </w:rPr>
        <w:t xml:space="preserve">git merge </w:t>
      </w:r>
      <w:proofErr w:type="spellStart"/>
      <w:r>
        <w:rPr>
          <w:rFonts w:cs="Lucida Console"/>
          <w:color w:val="auto"/>
          <w:kern w:val="0"/>
          <w:lang w:val="en-IN"/>
        </w:rPr>
        <w:t>branchName</w:t>
      </w:r>
      <w:proofErr w:type="spellEnd"/>
    </w:p>
    <w:p w:rsidR="00AA46AF" w:rsidRPr="00A757D8" w:rsidRDefault="00AA46AF" w:rsidP="00A757D8">
      <w:pPr>
        <w:pStyle w:val="ListParagraph"/>
        <w:rPr>
          <w:rFonts w:cs="Lucida Console"/>
          <w:color w:val="auto"/>
          <w:kern w:val="0"/>
          <w:lang w:val="en-IN"/>
        </w:rPr>
      </w:pPr>
      <w:r>
        <w:rPr>
          <w:rFonts w:cs="Lucida Console"/>
          <w:color w:val="auto"/>
          <w:kern w:val="0"/>
          <w:lang w:val="en-IN"/>
        </w:rPr>
        <w:t xml:space="preserve">Example: </w:t>
      </w:r>
      <w:r w:rsidRPr="00F25C6D">
        <w:rPr>
          <w:rFonts w:cs="Lucida Console"/>
          <w:color w:val="auto"/>
          <w:kern w:val="0"/>
          <w:lang w:val="en-IN"/>
        </w:rPr>
        <w:t xml:space="preserve">git merge </w:t>
      </w:r>
      <w:proofErr w:type="spellStart"/>
      <w:r w:rsidRPr="00F25C6D">
        <w:rPr>
          <w:rFonts w:cs="Lucida Console"/>
          <w:color w:val="auto"/>
          <w:kern w:val="0"/>
          <w:lang w:val="en-IN"/>
        </w:rPr>
        <w:t>newBranchForBugFixed</w:t>
      </w:r>
      <w:proofErr w:type="spellEnd"/>
    </w:p>
    <w:p w:rsidR="00AA46AF" w:rsidRPr="00F25C6D" w:rsidRDefault="00AA46AF" w:rsidP="00AA46AF">
      <w:pPr>
        <w:pStyle w:val="ListParagraph"/>
        <w:rPr>
          <w:lang w:val="en-IN"/>
        </w:rPr>
      </w:pPr>
      <w:r w:rsidRPr="00F25C6D">
        <w:rPr>
          <w:lang w:val="en-IN"/>
        </w:rPr>
        <w:t xml:space="preserve">Reference: </w:t>
      </w:r>
    </w:p>
    <w:p w:rsidR="00476CE3" w:rsidRDefault="00476CE3" w:rsidP="00B45E1A">
      <w:pPr>
        <w:pStyle w:val="ListParagraph"/>
        <w:rPr>
          <w:rFonts w:cs="Lucida Console"/>
          <w:color w:val="auto"/>
          <w:kern w:val="0"/>
          <w:lang w:val="en-IN"/>
        </w:rPr>
      </w:pPr>
    </w:p>
    <w:p w:rsidR="008C665D" w:rsidRPr="00F25C6D" w:rsidRDefault="00953E6B" w:rsidP="004B6212">
      <w:pPr>
        <w:pStyle w:val="ListParagraph"/>
        <w:rPr>
          <w:lang w:val="en-IN"/>
        </w:rPr>
      </w:pPr>
      <w:r w:rsidRPr="00F25C6D">
        <w:rPr>
          <w:noProof/>
          <w:lang w:val="en-IN" w:eastAsia="en-IN"/>
        </w:rPr>
        <w:drawing>
          <wp:inline distT="0" distB="0" distL="0" distR="0" wp14:anchorId="78D35035" wp14:editId="481FEC5F">
            <wp:extent cx="593407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78" w:rsidRPr="00F25C6D" w:rsidRDefault="00854678" w:rsidP="004B6212">
      <w:pPr>
        <w:pStyle w:val="ListParagraph"/>
        <w:rPr>
          <w:lang w:val="en-IN"/>
        </w:rPr>
      </w:pPr>
    </w:p>
    <w:p w:rsidR="0098437E" w:rsidRPr="003A6D5D" w:rsidRDefault="0063571B" w:rsidP="00B45E1A">
      <w:pPr>
        <w:pStyle w:val="ListParagraph"/>
        <w:rPr>
          <w:color w:val="FF0000"/>
        </w:rPr>
      </w:pPr>
      <w:r w:rsidRPr="003A6D5D">
        <w:rPr>
          <w:color w:val="FF0000"/>
        </w:rPr>
        <w:t xml:space="preserve">Special </w:t>
      </w:r>
      <w:r w:rsidR="00CE4659" w:rsidRPr="003A6D5D">
        <w:rPr>
          <w:color w:val="FF0000"/>
        </w:rPr>
        <w:t>Case</w:t>
      </w:r>
      <w:r w:rsidR="008C665D" w:rsidRPr="003A6D5D">
        <w:rPr>
          <w:color w:val="FF0000"/>
        </w:rPr>
        <w:t>:</w:t>
      </w:r>
      <w:r w:rsidR="00B077D1" w:rsidRPr="003A6D5D">
        <w:rPr>
          <w:color w:val="FF0000"/>
        </w:rPr>
        <w:t xml:space="preserve"> If</w:t>
      </w:r>
      <w:r w:rsidR="006E6346" w:rsidRPr="003A6D5D">
        <w:rPr>
          <w:color w:val="FF0000"/>
        </w:rPr>
        <w:t xml:space="preserve"> c</w:t>
      </w:r>
      <w:r w:rsidR="008C665D" w:rsidRPr="003A6D5D">
        <w:rPr>
          <w:color w:val="FF0000"/>
        </w:rPr>
        <w:t>onflict found while merging</w:t>
      </w:r>
      <w:r w:rsidR="0098437E" w:rsidRPr="003A6D5D">
        <w:rPr>
          <w:color w:val="FF0000"/>
        </w:rPr>
        <w:t xml:space="preserve"> then please resolve those conflict manually </w:t>
      </w:r>
    </w:p>
    <w:p w:rsidR="0098437E" w:rsidRDefault="0098437E" w:rsidP="007E64D3">
      <w:pPr>
        <w:pStyle w:val="ListParagraph"/>
      </w:pPr>
      <w:r w:rsidRPr="003A6D5D">
        <w:rPr>
          <w:color w:val="FF0000"/>
        </w:rPr>
        <w:t>by opening a files in code editor.</w:t>
      </w:r>
    </w:p>
    <w:p w:rsidR="0098437E" w:rsidRDefault="0098437E" w:rsidP="00B45E1A">
      <w:pPr>
        <w:pStyle w:val="ListParagraph"/>
      </w:pPr>
    </w:p>
    <w:p w:rsidR="008C665D" w:rsidRPr="00F25C6D" w:rsidRDefault="0098437E" w:rsidP="00B45E1A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3FDE6F7B" wp14:editId="53679D9F">
            <wp:extent cx="575310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2C" w:rsidRPr="00F25C6D" w:rsidRDefault="005A662C" w:rsidP="00B45E1A">
      <w:pPr>
        <w:pStyle w:val="ListParagraph"/>
      </w:pPr>
    </w:p>
    <w:p w:rsidR="005A662C" w:rsidRPr="00F25C6D" w:rsidRDefault="005A662C" w:rsidP="00B45E1A">
      <w:pPr>
        <w:pStyle w:val="ListParagraph"/>
      </w:pPr>
    </w:p>
    <w:p w:rsidR="005A662C" w:rsidRPr="00F25C6D" w:rsidRDefault="005A662C" w:rsidP="00B45E1A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7A151147" wp14:editId="60122C0C">
            <wp:extent cx="7134225" cy="2876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2C" w:rsidRDefault="005A662C" w:rsidP="00B45E1A">
      <w:pPr>
        <w:pStyle w:val="ListParagraph"/>
      </w:pPr>
    </w:p>
    <w:p w:rsidR="00191D99" w:rsidRPr="00191D99" w:rsidRDefault="00191D99" w:rsidP="00191D99">
      <w:pPr>
        <w:pStyle w:val="ListParagraph"/>
        <w:numPr>
          <w:ilvl w:val="0"/>
          <w:numId w:val="31"/>
        </w:numPr>
        <w:rPr>
          <w:color w:val="000000"/>
          <w:highlight w:val="yellow"/>
          <w:shd w:val="clear" w:color="auto" w:fill="FFFFFF"/>
        </w:rPr>
      </w:pPr>
      <w:r w:rsidRPr="00191D99">
        <w:rPr>
          <w:highlight w:val="yellow"/>
        </w:rPr>
        <w:t xml:space="preserve"> </w:t>
      </w:r>
      <w:r w:rsidRPr="00191D99">
        <w:rPr>
          <w:highlight w:val="yellow"/>
        </w:rPr>
        <w:t>After merging branch to master, push master code base to remote repository.</w:t>
      </w:r>
    </w:p>
    <w:p w:rsidR="00191D99" w:rsidRDefault="00191D99" w:rsidP="00191D99">
      <w:pPr>
        <w:pStyle w:val="ListParagraph"/>
        <w:rPr>
          <w:color w:val="000000"/>
          <w:shd w:val="clear" w:color="auto" w:fill="FFFFFF"/>
        </w:rPr>
      </w:pPr>
    </w:p>
    <w:p w:rsidR="00191D99" w:rsidRDefault="00191D99" w:rsidP="00191D99">
      <w:pPr>
        <w:pStyle w:val="ListParagraph"/>
        <w:rPr>
          <w:color w:val="000000"/>
          <w:shd w:val="clear" w:color="auto" w:fill="FFFFFF"/>
          <w:lang w:val="en-IN"/>
        </w:rPr>
      </w:pPr>
      <w:r w:rsidRPr="0050039A">
        <w:rPr>
          <w:color w:val="000000"/>
          <w:shd w:val="clear" w:color="auto" w:fill="FFFFFF"/>
        </w:rPr>
        <w:t xml:space="preserve">Command: </w:t>
      </w:r>
      <w:r>
        <w:rPr>
          <w:color w:val="000000"/>
          <w:shd w:val="clear" w:color="auto" w:fill="FFFFFF"/>
          <w:lang w:val="en-IN"/>
        </w:rPr>
        <w:t xml:space="preserve">git </w:t>
      </w:r>
      <w:r w:rsidRPr="000763B0">
        <w:rPr>
          <w:color w:val="000000"/>
          <w:shd w:val="clear" w:color="auto" w:fill="FFFFFF"/>
          <w:lang w:val="en-IN"/>
        </w:rPr>
        <w:t>push origin master</w:t>
      </w:r>
    </w:p>
    <w:p w:rsidR="00191D99" w:rsidRPr="00946B54" w:rsidRDefault="00191D99" w:rsidP="00191D99">
      <w:pPr>
        <w:pStyle w:val="ListParagraph"/>
        <w:rPr>
          <w:color w:val="000000"/>
          <w:shd w:val="clear" w:color="auto" w:fill="FFFFFF"/>
          <w:lang w:val="en-IN"/>
        </w:rPr>
      </w:pPr>
      <w:r>
        <w:rPr>
          <w:color w:val="000000"/>
          <w:shd w:val="clear" w:color="auto" w:fill="FFFFFF"/>
          <w:lang w:val="en-IN"/>
        </w:rPr>
        <w:t>Reference:</w:t>
      </w:r>
    </w:p>
    <w:p w:rsidR="00191D99" w:rsidRDefault="00191D99" w:rsidP="00191D99">
      <w:pPr>
        <w:pStyle w:val="ListParagrap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IN" w:eastAsia="en-IN"/>
        </w:rPr>
        <w:drawing>
          <wp:inline distT="0" distB="0" distL="0" distR="0" wp14:anchorId="347ED5A1" wp14:editId="00D64707">
            <wp:extent cx="5791200" cy="18002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99" w:rsidRDefault="00191D99" w:rsidP="00B45E1A">
      <w:pPr>
        <w:pStyle w:val="ListParagraph"/>
      </w:pPr>
    </w:p>
    <w:p w:rsidR="00396EAA" w:rsidRDefault="00396EAA" w:rsidP="00B45E1A">
      <w:pPr>
        <w:pStyle w:val="ListParagraph"/>
      </w:pPr>
    </w:p>
    <w:p w:rsidR="00396EAA" w:rsidRDefault="00396EAA" w:rsidP="00B45E1A">
      <w:pPr>
        <w:pStyle w:val="ListParagraph"/>
      </w:pPr>
    </w:p>
    <w:p w:rsidR="00396EAA" w:rsidRDefault="00396EAA" w:rsidP="00B45E1A">
      <w:pPr>
        <w:pStyle w:val="ListParagraph"/>
      </w:pPr>
    </w:p>
    <w:p w:rsidR="00396EAA" w:rsidRPr="00F25C6D" w:rsidRDefault="00396EAA" w:rsidP="00B45E1A">
      <w:pPr>
        <w:pStyle w:val="ListParagraph"/>
      </w:pPr>
    </w:p>
    <w:p w:rsidR="007E64D3" w:rsidRPr="00967BB3" w:rsidRDefault="00967BB3" w:rsidP="00E73E1D">
      <w:pPr>
        <w:pStyle w:val="ListParagraph"/>
        <w:numPr>
          <w:ilvl w:val="0"/>
          <w:numId w:val="31"/>
        </w:numPr>
        <w:rPr>
          <w:highlight w:val="yellow"/>
        </w:rPr>
      </w:pPr>
      <w:r>
        <w:rPr>
          <w:highlight w:val="yellow"/>
        </w:rPr>
        <w:t xml:space="preserve"> </w:t>
      </w:r>
      <w:r w:rsidR="007E64D3" w:rsidRPr="00967BB3">
        <w:rPr>
          <w:highlight w:val="yellow"/>
        </w:rPr>
        <w:t>He</w:t>
      </w:r>
      <w:r w:rsidR="003A6D5D" w:rsidRPr="00967BB3">
        <w:rPr>
          <w:highlight w:val="yellow"/>
        </w:rPr>
        <w:t>y, You did a great Job!</w:t>
      </w:r>
      <w:r w:rsidR="007E64D3" w:rsidRPr="00967BB3">
        <w:rPr>
          <w:highlight w:val="yellow"/>
        </w:rPr>
        <w:t xml:space="preserve"> Please have </w:t>
      </w:r>
      <w:r w:rsidR="00C5620A" w:rsidRPr="00967BB3">
        <w:rPr>
          <w:highlight w:val="yellow"/>
        </w:rPr>
        <w:t xml:space="preserve">a </w:t>
      </w:r>
      <w:r w:rsidR="007E64D3" w:rsidRPr="00967BB3">
        <w:rPr>
          <w:highlight w:val="yellow"/>
        </w:rPr>
        <w:t>smile and Delete Your</w:t>
      </w:r>
      <w:r w:rsidR="00EF263C" w:rsidRPr="00967BB3">
        <w:rPr>
          <w:highlight w:val="yellow"/>
        </w:rPr>
        <w:t xml:space="preserve"> branch from remote </w:t>
      </w:r>
      <w:r w:rsidR="00D539A9" w:rsidRPr="00967BB3">
        <w:rPr>
          <w:highlight w:val="yellow"/>
        </w:rPr>
        <w:t>repository.</w:t>
      </w:r>
    </w:p>
    <w:p w:rsidR="00D817B0" w:rsidRPr="00F25C6D" w:rsidRDefault="00D817B0" w:rsidP="00B45E1A">
      <w:pPr>
        <w:pStyle w:val="ListParagraph"/>
        <w:rPr>
          <w:color w:val="000000"/>
          <w:shd w:val="clear" w:color="auto" w:fill="FFFFFF"/>
        </w:rPr>
      </w:pPr>
      <w:r w:rsidRPr="00F25C6D">
        <w:rPr>
          <w:color w:val="000000"/>
          <w:shd w:val="clear" w:color="auto" w:fill="FFFFFF"/>
        </w:rPr>
        <w:t xml:space="preserve">Command: </w:t>
      </w:r>
      <w:proofErr w:type="spellStart"/>
      <w:r w:rsidRPr="00F25C6D">
        <w:rPr>
          <w:color w:val="000000"/>
          <w:shd w:val="clear" w:color="auto" w:fill="FFFFFF"/>
        </w:rPr>
        <w:t>git</w:t>
      </w:r>
      <w:proofErr w:type="spellEnd"/>
      <w:r w:rsidRPr="00F25C6D">
        <w:rPr>
          <w:color w:val="000000"/>
          <w:shd w:val="clear" w:color="auto" w:fill="FFFFFF"/>
        </w:rPr>
        <w:t xml:space="preserve"> push origin --delete </w:t>
      </w:r>
      <w:proofErr w:type="spellStart"/>
      <w:r w:rsidRPr="00F25C6D">
        <w:rPr>
          <w:color w:val="000000"/>
          <w:shd w:val="clear" w:color="auto" w:fill="FFFFFF"/>
        </w:rPr>
        <w:t>branchName</w:t>
      </w:r>
      <w:proofErr w:type="spellEnd"/>
    </w:p>
    <w:p w:rsidR="00D817B0" w:rsidRDefault="00D20915" w:rsidP="00D817B0">
      <w:pPr>
        <w:pStyle w:val="ListParagraph"/>
        <w:rPr>
          <w:color w:val="000000"/>
          <w:shd w:val="clear" w:color="auto" w:fill="FFFFFF"/>
          <w:lang w:val="en-IN"/>
        </w:rPr>
      </w:pPr>
      <w:r>
        <w:rPr>
          <w:color w:val="000000"/>
          <w:shd w:val="clear" w:color="auto" w:fill="FFFFFF"/>
        </w:rPr>
        <w:t>Example</w:t>
      </w:r>
      <w:r w:rsidR="00D817B0" w:rsidRPr="00F25C6D">
        <w:rPr>
          <w:color w:val="000000"/>
          <w:shd w:val="clear" w:color="auto" w:fill="FFFFFF"/>
        </w:rPr>
        <w:t xml:space="preserve">: </w:t>
      </w:r>
      <w:proofErr w:type="spellStart"/>
      <w:r w:rsidR="00D817B0" w:rsidRPr="00F25C6D">
        <w:rPr>
          <w:color w:val="000000"/>
          <w:shd w:val="clear" w:color="auto" w:fill="FFFFFF"/>
        </w:rPr>
        <w:t>git</w:t>
      </w:r>
      <w:proofErr w:type="spellEnd"/>
      <w:r w:rsidR="00D817B0" w:rsidRPr="00F25C6D">
        <w:rPr>
          <w:color w:val="000000"/>
          <w:shd w:val="clear" w:color="auto" w:fill="FFFFFF"/>
        </w:rPr>
        <w:t xml:space="preserve"> push origin --delete </w:t>
      </w:r>
      <w:proofErr w:type="spellStart"/>
      <w:r w:rsidR="00DB59D1" w:rsidRPr="00F25C6D">
        <w:rPr>
          <w:color w:val="000000"/>
          <w:shd w:val="clear" w:color="auto" w:fill="FFFFFF"/>
          <w:lang w:val="en-IN"/>
        </w:rPr>
        <w:t>newBranchForBugFixed</w:t>
      </w:r>
      <w:proofErr w:type="spellEnd"/>
    </w:p>
    <w:p w:rsidR="00DB59D1" w:rsidRPr="00946B54" w:rsidRDefault="00946B54" w:rsidP="00946B54">
      <w:pPr>
        <w:pStyle w:val="ListParagraph"/>
        <w:rPr>
          <w:color w:val="000000"/>
          <w:shd w:val="clear" w:color="auto" w:fill="FFFFFF"/>
          <w:lang w:val="en-IN"/>
        </w:rPr>
      </w:pPr>
      <w:r>
        <w:rPr>
          <w:color w:val="000000"/>
          <w:shd w:val="clear" w:color="auto" w:fill="FFFFFF"/>
          <w:lang w:val="en-IN"/>
        </w:rPr>
        <w:t>Reference:</w:t>
      </w:r>
    </w:p>
    <w:p w:rsidR="00DB59D1" w:rsidRPr="00F25C6D" w:rsidRDefault="00DB59D1" w:rsidP="00D817B0">
      <w:pPr>
        <w:pStyle w:val="ListParagraph"/>
        <w:rPr>
          <w:color w:val="000000"/>
          <w:shd w:val="clear" w:color="auto" w:fill="FFFFFF"/>
        </w:rPr>
      </w:pPr>
      <w:r w:rsidRPr="00F25C6D">
        <w:rPr>
          <w:noProof/>
          <w:lang w:val="en-IN" w:eastAsia="en-IN"/>
        </w:rPr>
        <w:drawing>
          <wp:inline distT="0" distB="0" distL="0" distR="0" wp14:anchorId="5354A709" wp14:editId="6E29821C">
            <wp:extent cx="59817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51" w:rsidRDefault="00CA3951" w:rsidP="00946B54">
      <w:pPr>
        <w:rPr>
          <w:color w:val="000000"/>
          <w:shd w:val="clear" w:color="auto" w:fill="FFFFFF"/>
        </w:rPr>
      </w:pPr>
    </w:p>
    <w:p w:rsidR="00301D17" w:rsidRDefault="00301D17" w:rsidP="00946B54">
      <w:pPr>
        <w:rPr>
          <w:color w:val="000000"/>
          <w:shd w:val="clear" w:color="auto" w:fill="FFFFFF"/>
        </w:rPr>
      </w:pPr>
    </w:p>
    <w:p w:rsidR="00301D17" w:rsidRDefault="00301D17" w:rsidP="00946B54">
      <w:pPr>
        <w:rPr>
          <w:color w:val="000000"/>
          <w:shd w:val="clear" w:color="auto" w:fill="FFFFFF"/>
        </w:rPr>
      </w:pPr>
    </w:p>
    <w:p w:rsidR="00301D17" w:rsidRDefault="00301D17" w:rsidP="00946B54">
      <w:pPr>
        <w:rPr>
          <w:color w:val="000000"/>
          <w:shd w:val="clear" w:color="auto" w:fill="FFFFFF"/>
        </w:rPr>
      </w:pPr>
    </w:p>
    <w:p w:rsidR="00301D17" w:rsidRDefault="00301D17" w:rsidP="00946B54">
      <w:pPr>
        <w:rPr>
          <w:color w:val="000000"/>
          <w:shd w:val="clear" w:color="auto" w:fill="FFFFFF"/>
        </w:rPr>
      </w:pPr>
    </w:p>
    <w:p w:rsidR="00986A77" w:rsidRDefault="00986A77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396EAA" w:rsidRDefault="00396EAA" w:rsidP="00986A77"/>
    <w:p w:rsidR="004E4067" w:rsidRPr="00CD23C2" w:rsidRDefault="008A464C" w:rsidP="00986A7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B. </w:t>
      </w:r>
      <w:r w:rsidR="004E4067" w:rsidRPr="00CD23C2">
        <w:rPr>
          <w:rFonts w:cs="Times New Roman"/>
          <w:sz w:val="28"/>
          <w:szCs w:val="28"/>
        </w:rPr>
        <w:t>USING GIT: How to Start</w:t>
      </w:r>
      <w:r w:rsidR="004E4067">
        <w:rPr>
          <w:rFonts w:cs="Times New Roman"/>
          <w:sz w:val="28"/>
          <w:szCs w:val="28"/>
        </w:rPr>
        <w:t xml:space="preserve"> Development And B</w:t>
      </w:r>
      <w:r w:rsidR="004E4067" w:rsidRPr="00CD23C2">
        <w:rPr>
          <w:rFonts w:cs="Times New Roman"/>
          <w:sz w:val="28"/>
          <w:szCs w:val="28"/>
        </w:rPr>
        <w:t>ug fixes In IDAM</w:t>
      </w:r>
      <w:r w:rsidR="0015139D">
        <w:rPr>
          <w:rFonts w:cs="Times New Roman"/>
          <w:sz w:val="28"/>
          <w:szCs w:val="28"/>
        </w:rPr>
        <w:t xml:space="preserve"> on already created remote branch </w:t>
      </w:r>
    </w:p>
    <w:p w:rsidR="00390011" w:rsidRDefault="00390011" w:rsidP="00390011">
      <w:pPr>
        <w:pStyle w:val="ListParagraph"/>
        <w:rPr>
          <w:highlight w:val="yellow"/>
        </w:rPr>
      </w:pPr>
    </w:p>
    <w:p w:rsidR="000E3132" w:rsidRPr="00F25C6D" w:rsidRDefault="000E3132" w:rsidP="000E3132">
      <w:pPr>
        <w:pStyle w:val="ListParagraph"/>
      </w:pPr>
      <w:r w:rsidRPr="00F25C6D">
        <w:rPr>
          <w:highlight w:val="yellow"/>
        </w:rPr>
        <w:t>NOTE:</w:t>
      </w:r>
      <w:r w:rsidRPr="00F25C6D">
        <w:t xml:space="preserve"> If u faced “</w:t>
      </w:r>
      <w:r w:rsidRPr="00F25C6D">
        <w:rPr>
          <w:rFonts w:cs="Lucida Console"/>
          <w:color w:val="auto"/>
          <w:kern w:val="0"/>
          <w:lang w:val="en-IN"/>
        </w:rPr>
        <w:t xml:space="preserve">SSL certificate problem: </w:t>
      </w:r>
      <w:proofErr w:type="spellStart"/>
      <w:r w:rsidRPr="00F25C6D">
        <w:rPr>
          <w:rFonts w:cs="Lucida Console"/>
          <w:color w:val="auto"/>
          <w:kern w:val="0"/>
          <w:lang w:val="en-IN"/>
        </w:rPr>
        <w:t>self signed</w:t>
      </w:r>
      <w:proofErr w:type="spellEnd"/>
      <w:r w:rsidRPr="00F25C6D">
        <w:rPr>
          <w:rFonts w:cs="Lucida Console"/>
          <w:color w:val="auto"/>
          <w:kern w:val="0"/>
          <w:lang w:val="en-IN"/>
        </w:rPr>
        <w:t xml:space="preserve"> certificate in certificate chain” kind of issue in git command then placed ‘</w:t>
      </w:r>
      <w:r w:rsidRPr="00F25C6D">
        <w:rPr>
          <w:rFonts w:cs="Lucida Console"/>
          <w:color w:val="FF0000"/>
          <w:kern w:val="0"/>
          <w:lang w:val="en-IN"/>
        </w:rPr>
        <w:t xml:space="preserve">-c </w:t>
      </w:r>
      <w:proofErr w:type="spellStart"/>
      <w:r w:rsidRPr="00F25C6D">
        <w:rPr>
          <w:rFonts w:cs="Lucida Console"/>
          <w:color w:val="FF0000"/>
          <w:kern w:val="0"/>
          <w:lang w:val="en-IN"/>
        </w:rPr>
        <w:t>http.sslVerify</w:t>
      </w:r>
      <w:proofErr w:type="spellEnd"/>
      <w:r w:rsidRPr="00F25C6D">
        <w:rPr>
          <w:rFonts w:cs="Lucida Console"/>
          <w:color w:val="FF0000"/>
          <w:kern w:val="0"/>
          <w:lang w:val="en-IN"/>
        </w:rPr>
        <w:t>=false</w:t>
      </w:r>
      <w:r w:rsidRPr="00F25C6D">
        <w:rPr>
          <w:rFonts w:cs="Lucida Console"/>
          <w:color w:val="auto"/>
          <w:kern w:val="0"/>
          <w:lang w:val="en-IN"/>
        </w:rPr>
        <w:t xml:space="preserve">’ just after git (without single </w:t>
      </w:r>
      <w:proofErr w:type="spellStart"/>
      <w:r w:rsidRPr="00F25C6D">
        <w:rPr>
          <w:rFonts w:cs="Lucida Console"/>
          <w:color w:val="auto"/>
          <w:kern w:val="0"/>
          <w:lang w:val="en-IN"/>
        </w:rPr>
        <w:t>qoutes</w:t>
      </w:r>
      <w:proofErr w:type="spellEnd"/>
      <w:r w:rsidRPr="00F25C6D">
        <w:rPr>
          <w:rFonts w:cs="Lucida Console"/>
          <w:color w:val="auto"/>
          <w:kern w:val="0"/>
          <w:lang w:val="en-IN"/>
        </w:rPr>
        <w:t>).</w:t>
      </w:r>
    </w:p>
    <w:p w:rsidR="000E3132" w:rsidRPr="00F25C6D" w:rsidRDefault="000E3132" w:rsidP="000E3132">
      <w:pPr>
        <w:pStyle w:val="ListParagraph"/>
      </w:pPr>
    </w:p>
    <w:p w:rsidR="000E3132" w:rsidRPr="00F25C6D" w:rsidRDefault="000E3132" w:rsidP="000E3132">
      <w:pPr>
        <w:pStyle w:val="ListParagraph"/>
      </w:pPr>
      <w:r w:rsidRPr="00F25C6D">
        <w:t>Example:</w:t>
      </w:r>
    </w:p>
    <w:p w:rsidR="000E3132" w:rsidRDefault="000E3132" w:rsidP="000E3132">
      <w:pPr>
        <w:pStyle w:val="ListParagraph"/>
      </w:pPr>
      <w:r w:rsidRPr="00F25C6D">
        <w:rPr>
          <w:rFonts w:cs="Lucida Console"/>
          <w:color w:val="auto"/>
          <w:kern w:val="0"/>
          <w:lang w:val="en-IN"/>
        </w:rPr>
        <w:t xml:space="preserve">git  </w:t>
      </w:r>
      <w:r w:rsidRPr="00F25C6D">
        <w:rPr>
          <w:rFonts w:cs="Lucida Console"/>
          <w:color w:val="FF0000"/>
          <w:kern w:val="0"/>
          <w:lang w:val="en-IN"/>
        </w:rPr>
        <w:t xml:space="preserve">-c </w:t>
      </w:r>
      <w:proofErr w:type="spellStart"/>
      <w:r w:rsidRPr="00F25C6D">
        <w:rPr>
          <w:rFonts w:cs="Lucida Console"/>
          <w:color w:val="FF0000"/>
          <w:kern w:val="0"/>
          <w:lang w:val="en-IN"/>
        </w:rPr>
        <w:t>http.sslVerify</w:t>
      </w:r>
      <w:proofErr w:type="spellEnd"/>
      <w:r w:rsidRPr="00F25C6D">
        <w:rPr>
          <w:rFonts w:cs="Lucida Console"/>
          <w:color w:val="FF0000"/>
          <w:kern w:val="0"/>
          <w:lang w:val="en-IN"/>
        </w:rPr>
        <w:t>=false</w:t>
      </w:r>
      <w:r w:rsidRPr="00F25C6D">
        <w:rPr>
          <w:rFonts w:cs="Lucida Console"/>
          <w:color w:val="auto"/>
          <w:kern w:val="0"/>
          <w:lang w:val="en-IN"/>
        </w:rPr>
        <w:t xml:space="preserve"> clone </w:t>
      </w:r>
      <w:hyperlink r:id="rId32" w:history="1">
        <w:r w:rsidRPr="00162F76">
          <w:rPr>
            <w:rStyle w:val="Hyperlink"/>
            <w:rFonts w:cs="Lucida Console"/>
            <w:kern w:val="0"/>
            <w:lang w:val="en-IN"/>
          </w:rPr>
          <w:t>https://devops.jio.com/JioMobilityAndEnterprise/IDAM/_git/dataMigrationProduct</w:t>
        </w:r>
        <w:r w:rsidRPr="00162F76">
          <w:rPr>
            <w:rStyle w:val="Hyperlink"/>
          </w:rPr>
          <w:t>s</w:t>
        </w:r>
      </w:hyperlink>
    </w:p>
    <w:p w:rsidR="000E3132" w:rsidRDefault="000E3132" w:rsidP="00390011">
      <w:pPr>
        <w:pStyle w:val="ListParagraph"/>
        <w:rPr>
          <w:highlight w:val="yellow"/>
        </w:rPr>
      </w:pPr>
    </w:p>
    <w:p w:rsidR="002A3DF1" w:rsidRPr="00B94B6D" w:rsidRDefault="002A3DF1" w:rsidP="00B94B6D">
      <w:pPr>
        <w:pStyle w:val="ListParagraph"/>
        <w:numPr>
          <w:ilvl w:val="0"/>
          <w:numId w:val="32"/>
        </w:numPr>
        <w:rPr>
          <w:highlight w:val="yellow"/>
        </w:rPr>
      </w:pPr>
      <w:r w:rsidRPr="00B94B6D">
        <w:rPr>
          <w:highlight w:val="yellow"/>
        </w:rPr>
        <w:t xml:space="preserve">Open </w:t>
      </w:r>
      <w:proofErr w:type="spellStart"/>
      <w:r w:rsidRPr="00B94B6D">
        <w:rPr>
          <w:highlight w:val="yellow"/>
        </w:rPr>
        <w:t>git</w:t>
      </w:r>
      <w:proofErr w:type="spellEnd"/>
      <w:r w:rsidRPr="00B94B6D">
        <w:rPr>
          <w:highlight w:val="yellow"/>
        </w:rPr>
        <w:t xml:space="preserve"> bash terminal and Create directory.</w:t>
      </w:r>
    </w:p>
    <w:p w:rsidR="002A3DF1" w:rsidRPr="00F25C6D" w:rsidRDefault="002A3DF1" w:rsidP="002A3DF1">
      <w:pPr>
        <w:pStyle w:val="ListParagraph"/>
      </w:pPr>
      <w:r w:rsidRPr="00F25C6D">
        <w:t xml:space="preserve">Command:  </w:t>
      </w:r>
      <w:proofErr w:type="spellStart"/>
      <w:r w:rsidRPr="00F25C6D">
        <w:t>mkdir</w:t>
      </w:r>
      <w:proofErr w:type="spellEnd"/>
      <w:r w:rsidRPr="00F25C6D">
        <w:t xml:space="preserve"> </w:t>
      </w:r>
      <w:proofErr w:type="spellStart"/>
      <w:r w:rsidRPr="00F25C6D">
        <w:t>newDirectoryName</w:t>
      </w:r>
      <w:proofErr w:type="spellEnd"/>
      <w:r w:rsidRPr="00F25C6D">
        <w:t xml:space="preserve">; cd  </w:t>
      </w:r>
      <w:proofErr w:type="spellStart"/>
      <w:r w:rsidRPr="00F25C6D">
        <w:t>newDirectoryName</w:t>
      </w:r>
      <w:proofErr w:type="spellEnd"/>
    </w:p>
    <w:p w:rsidR="002A3DF1" w:rsidRPr="00F25C6D" w:rsidRDefault="002A3DF1" w:rsidP="002A3DF1">
      <w:pPr>
        <w:pStyle w:val="ListParagraph"/>
      </w:pPr>
      <w:r w:rsidRPr="00F25C6D">
        <w:t xml:space="preserve">Example: </w:t>
      </w:r>
      <w:proofErr w:type="spellStart"/>
      <w:r w:rsidRPr="00F25C6D">
        <w:t>mkdir</w:t>
      </w:r>
      <w:proofErr w:type="spellEnd"/>
      <w:r w:rsidRPr="00F25C6D">
        <w:t xml:space="preserve"> </w:t>
      </w:r>
      <w:proofErr w:type="spellStart"/>
      <w:r w:rsidRPr="00F25C6D">
        <w:t>gitpractice</w:t>
      </w:r>
      <w:proofErr w:type="spellEnd"/>
      <w:r w:rsidRPr="00F25C6D">
        <w:t xml:space="preserve">; cd  </w:t>
      </w:r>
      <w:proofErr w:type="spellStart"/>
      <w:r w:rsidRPr="00F25C6D">
        <w:t>gitpractice</w:t>
      </w:r>
      <w:proofErr w:type="spellEnd"/>
    </w:p>
    <w:p w:rsidR="002A3DF1" w:rsidRPr="00F25C6D" w:rsidRDefault="002A3DF1" w:rsidP="002A3DF1">
      <w:pPr>
        <w:pStyle w:val="ListParagraph"/>
      </w:pPr>
      <w:r w:rsidRPr="00F25C6D">
        <w:t>References:</w:t>
      </w:r>
    </w:p>
    <w:p w:rsidR="002A3DF1" w:rsidRPr="00F25C6D" w:rsidRDefault="002A3DF1" w:rsidP="002A3DF1">
      <w:pPr>
        <w:pStyle w:val="ListParagraph"/>
      </w:pPr>
      <w:r w:rsidRPr="00F25C6D">
        <w:object w:dxaOrig="2190" w:dyaOrig="1170">
          <v:shape id="_x0000_i1026" type="#_x0000_t75" style="width:109.5pt;height:58.5pt" o:ole="">
            <v:imagedata r:id="rId14" o:title=""/>
          </v:shape>
          <o:OLEObject Type="Embed" ProgID="PBrush" ShapeID="_x0000_i1026" DrawAspect="Content" ObjectID="_1677257177" r:id="rId33"/>
        </w:object>
      </w:r>
    </w:p>
    <w:p w:rsidR="002A3DF1" w:rsidRPr="00F25C6D" w:rsidRDefault="002A3DF1" w:rsidP="002A3DF1">
      <w:pPr>
        <w:pStyle w:val="ListParagraph"/>
      </w:pPr>
    </w:p>
    <w:p w:rsidR="002A3DF1" w:rsidRPr="00381D72" w:rsidRDefault="002A3DF1" w:rsidP="00B94B6D">
      <w:pPr>
        <w:pStyle w:val="ListParagraph"/>
        <w:numPr>
          <w:ilvl w:val="0"/>
          <w:numId w:val="32"/>
        </w:numPr>
        <w:rPr>
          <w:highlight w:val="yellow"/>
        </w:rPr>
      </w:pPr>
      <w:r w:rsidRPr="00381D72">
        <w:rPr>
          <w:highlight w:val="yellow"/>
        </w:rPr>
        <w:t xml:space="preserve">Clone </w:t>
      </w:r>
      <w:r w:rsidR="00790511">
        <w:rPr>
          <w:highlight w:val="yellow"/>
        </w:rPr>
        <w:t xml:space="preserve">already created </w:t>
      </w:r>
      <w:r w:rsidR="004600A1">
        <w:rPr>
          <w:highlight w:val="yellow"/>
        </w:rPr>
        <w:t>remot</w:t>
      </w:r>
      <w:r w:rsidR="008A7844">
        <w:rPr>
          <w:highlight w:val="yellow"/>
        </w:rPr>
        <w:t>e</w:t>
      </w:r>
      <w:r w:rsidRPr="00381D72">
        <w:rPr>
          <w:highlight w:val="yellow"/>
        </w:rPr>
        <w:t xml:space="preserve"> branch code from </w:t>
      </w:r>
      <w:proofErr w:type="spellStart"/>
      <w:r w:rsidRPr="00381D72">
        <w:rPr>
          <w:highlight w:val="yellow"/>
        </w:rPr>
        <w:t>git</w:t>
      </w:r>
      <w:proofErr w:type="spellEnd"/>
      <w:r w:rsidRPr="00381D72">
        <w:rPr>
          <w:highlight w:val="yellow"/>
        </w:rPr>
        <w:t xml:space="preserve"> remote repository !</w:t>
      </w:r>
    </w:p>
    <w:p w:rsidR="002A3DF1" w:rsidRPr="00F25C6D" w:rsidRDefault="002A3DF1" w:rsidP="002A3DF1">
      <w:pPr>
        <w:pStyle w:val="ListParagraph"/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clone</w:t>
      </w:r>
      <w:r w:rsidR="0027470B">
        <w:t xml:space="preserve"> –b </w:t>
      </w:r>
      <w:proofErr w:type="spellStart"/>
      <w:r w:rsidR="0027470B">
        <w:t>banchName</w:t>
      </w:r>
      <w:proofErr w:type="spellEnd"/>
      <w:r w:rsidRPr="00F25C6D">
        <w:t xml:space="preserve"> </w:t>
      </w:r>
      <w:proofErr w:type="spellStart"/>
      <w:r w:rsidRPr="00F25C6D">
        <w:t>remote_</w:t>
      </w:r>
      <w:r w:rsidR="00EA6F52">
        <w:t>master_repo</w:t>
      </w:r>
      <w:proofErr w:type="spellEnd"/>
      <w:r w:rsidR="00EA6F52" w:rsidRPr="00F25C6D">
        <w:t xml:space="preserve"> </w:t>
      </w:r>
      <w:r w:rsidRPr="00F25C6D">
        <w:t>_link</w:t>
      </w:r>
    </w:p>
    <w:p w:rsidR="00C26A48" w:rsidRDefault="00C26A48" w:rsidP="0029759B">
      <w:pPr>
        <w:pStyle w:val="ListParagraph"/>
      </w:pPr>
    </w:p>
    <w:p w:rsidR="000B5320" w:rsidRDefault="002A3DF1" w:rsidP="0029759B">
      <w:pPr>
        <w:pStyle w:val="ListParagraph"/>
      </w:pPr>
      <w:r w:rsidRPr="00F25C6D">
        <w:t xml:space="preserve">Example: </w:t>
      </w:r>
    </w:p>
    <w:p w:rsidR="0029759B" w:rsidRDefault="0029759B" w:rsidP="0029759B">
      <w:pPr>
        <w:pStyle w:val="ListParagraph"/>
        <w:rPr>
          <w:rFonts w:cs="Lucida Console"/>
          <w:color w:val="auto"/>
          <w:kern w:val="0"/>
          <w:lang w:val="en-IN"/>
        </w:rPr>
      </w:pPr>
      <w:r w:rsidRPr="0029759B">
        <w:rPr>
          <w:rFonts w:cs="Lucida Console"/>
          <w:color w:val="auto"/>
          <w:kern w:val="0"/>
          <w:lang w:val="en-IN"/>
        </w:rPr>
        <w:t>gi</w:t>
      </w:r>
      <w:r>
        <w:rPr>
          <w:rFonts w:cs="Lucida Console"/>
          <w:color w:val="auto"/>
          <w:kern w:val="0"/>
          <w:lang w:val="en-IN"/>
        </w:rPr>
        <w:t xml:space="preserve">t clone -b </w:t>
      </w:r>
      <w:proofErr w:type="spellStart"/>
      <w:r>
        <w:rPr>
          <w:rFonts w:cs="Lucida Console"/>
          <w:color w:val="auto"/>
          <w:kern w:val="0"/>
          <w:lang w:val="en-IN"/>
        </w:rPr>
        <w:t>newBranchForBugFixed</w:t>
      </w:r>
      <w:proofErr w:type="spellEnd"/>
      <w:r>
        <w:rPr>
          <w:rFonts w:cs="Lucida Console"/>
          <w:color w:val="auto"/>
          <w:kern w:val="0"/>
          <w:lang w:val="en-IN"/>
        </w:rPr>
        <w:t xml:space="preserve"> </w:t>
      </w:r>
      <w:hyperlink r:id="rId34" w:history="1">
        <w:r w:rsidRPr="00D8471D">
          <w:rPr>
            <w:rStyle w:val="Hyperlink"/>
            <w:rFonts w:cs="Lucida Console"/>
            <w:kern w:val="0"/>
            <w:lang w:val="en-IN"/>
          </w:rPr>
          <w:t>https://devops.jio.com/JioMobilityAndEnterprise/IDAM/_git/dataMigrationProduct</w:t>
        </w:r>
      </w:hyperlink>
    </w:p>
    <w:p w:rsidR="0029759B" w:rsidRPr="0029759B" w:rsidRDefault="0029759B" w:rsidP="0029759B">
      <w:pPr>
        <w:pStyle w:val="ListParagraph"/>
        <w:rPr>
          <w:rFonts w:cs="Lucida Console"/>
          <w:color w:val="auto"/>
          <w:kern w:val="0"/>
          <w:lang w:val="en-IN"/>
        </w:rPr>
      </w:pPr>
    </w:p>
    <w:p w:rsidR="002A3DF1" w:rsidRPr="00F25C6D" w:rsidRDefault="002A3DF1" w:rsidP="002A3DF1">
      <w:pPr>
        <w:pStyle w:val="ListParagraph"/>
      </w:pPr>
      <w:r w:rsidRPr="00F25C6D">
        <w:t xml:space="preserve">References: </w:t>
      </w:r>
    </w:p>
    <w:p w:rsidR="002A3DF1" w:rsidRDefault="00A8116A" w:rsidP="002A3DF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79629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6A" w:rsidRPr="00F25C6D" w:rsidRDefault="00A8116A" w:rsidP="002A3DF1">
      <w:pPr>
        <w:pStyle w:val="ListParagraph"/>
      </w:pPr>
    </w:p>
    <w:p w:rsidR="002A3DF1" w:rsidRPr="00F25C6D" w:rsidRDefault="002A3DF1" w:rsidP="002A3DF1">
      <w:pPr>
        <w:pStyle w:val="ListParagraph"/>
      </w:pPr>
    </w:p>
    <w:p w:rsidR="002A3DF1" w:rsidRPr="00381D72" w:rsidRDefault="002A3DF1" w:rsidP="00B94B6D">
      <w:pPr>
        <w:pStyle w:val="ListParagraph"/>
        <w:numPr>
          <w:ilvl w:val="0"/>
          <w:numId w:val="32"/>
        </w:numPr>
        <w:rPr>
          <w:highlight w:val="yellow"/>
        </w:rPr>
      </w:pPr>
      <w:r w:rsidRPr="00381D72">
        <w:rPr>
          <w:highlight w:val="yellow"/>
        </w:rPr>
        <w:t>Now,</w:t>
      </w:r>
      <w:r w:rsidR="003A4874">
        <w:rPr>
          <w:highlight w:val="yellow"/>
        </w:rPr>
        <w:t xml:space="preserve"> go to the </w:t>
      </w:r>
      <w:r w:rsidR="00987078">
        <w:rPr>
          <w:highlight w:val="yellow"/>
          <w:lang w:val="en-IN"/>
        </w:rPr>
        <w:t>create</w:t>
      </w:r>
      <w:r w:rsidR="00A1134B">
        <w:rPr>
          <w:highlight w:val="yellow"/>
          <w:lang w:val="en-IN"/>
        </w:rPr>
        <w:t>d</w:t>
      </w:r>
      <w:r w:rsidR="007E3CB6">
        <w:rPr>
          <w:highlight w:val="yellow"/>
          <w:lang w:val="en-IN"/>
        </w:rPr>
        <w:t xml:space="preserve"> </w:t>
      </w:r>
      <w:r w:rsidR="00987078">
        <w:rPr>
          <w:highlight w:val="yellow"/>
          <w:lang w:val="en-IN"/>
        </w:rPr>
        <w:t>directory</w:t>
      </w:r>
      <w:r w:rsidRPr="00381D72">
        <w:rPr>
          <w:highlight w:val="yellow"/>
        </w:rPr>
        <w:t>.</w:t>
      </w:r>
    </w:p>
    <w:p w:rsidR="00682C6F" w:rsidRDefault="002A3DF1" w:rsidP="002A3DF1">
      <w:pPr>
        <w:pStyle w:val="ListParagraph"/>
      </w:pPr>
      <w:r w:rsidRPr="00F25C6D">
        <w:t xml:space="preserve">Command: </w:t>
      </w:r>
      <w:r w:rsidR="00682C6F">
        <w:t xml:space="preserve">cd </w:t>
      </w:r>
      <w:proofErr w:type="spellStart"/>
      <w:r w:rsidR="00682C6F">
        <w:t>branchCreatedDirectory</w:t>
      </w:r>
      <w:proofErr w:type="spellEnd"/>
    </w:p>
    <w:p w:rsidR="00987078" w:rsidRDefault="002A3DF1" w:rsidP="002A3DF1">
      <w:pPr>
        <w:pStyle w:val="ListParagraph"/>
      </w:pPr>
      <w:r w:rsidRPr="00F25C6D">
        <w:t xml:space="preserve">Example: </w:t>
      </w:r>
      <w:r w:rsidR="00987078">
        <w:t xml:space="preserve">cd </w:t>
      </w:r>
      <w:proofErr w:type="spellStart"/>
      <w:r w:rsidR="00882570" w:rsidRPr="00882570">
        <w:rPr>
          <w:lang w:val="en-IN"/>
        </w:rPr>
        <w:t>dataMigrationProduct</w:t>
      </w:r>
      <w:proofErr w:type="spellEnd"/>
    </w:p>
    <w:p w:rsidR="002A3DF1" w:rsidRPr="00F25C6D" w:rsidRDefault="002A3DF1" w:rsidP="002A3DF1">
      <w:pPr>
        <w:pStyle w:val="ListParagraph"/>
      </w:pPr>
      <w:r>
        <w:t>Reference</w:t>
      </w:r>
      <w:r w:rsidRPr="00F25C6D">
        <w:t>:</w:t>
      </w:r>
    </w:p>
    <w:p w:rsidR="002A3DF1" w:rsidRDefault="00F765B1" w:rsidP="002A3DF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6315075" cy="723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F1" w:rsidRPr="00F25C6D" w:rsidRDefault="002A3DF1" w:rsidP="002A3DF1">
      <w:pPr>
        <w:pStyle w:val="ListParagraph"/>
      </w:pPr>
    </w:p>
    <w:p w:rsidR="002A3DF1" w:rsidRPr="00F25C6D" w:rsidRDefault="002A3DF1" w:rsidP="002A3DF1">
      <w:pPr>
        <w:pStyle w:val="ListParagraph"/>
      </w:pPr>
    </w:p>
    <w:p w:rsidR="002A3DF1" w:rsidRDefault="002A3DF1" w:rsidP="00B94B6D">
      <w:pPr>
        <w:pStyle w:val="ListParagraph"/>
        <w:numPr>
          <w:ilvl w:val="0"/>
          <w:numId w:val="32"/>
        </w:numPr>
      </w:pPr>
      <w:r w:rsidRPr="006722C8">
        <w:rPr>
          <w:highlight w:val="yellow"/>
        </w:rPr>
        <w:t xml:space="preserve">Now </w:t>
      </w:r>
      <w:r>
        <w:rPr>
          <w:highlight w:val="yellow"/>
        </w:rPr>
        <w:t>write your code here and</w:t>
      </w:r>
      <w:r w:rsidRPr="006722C8">
        <w:rPr>
          <w:highlight w:val="yellow"/>
        </w:rPr>
        <w:t xml:space="preserve"> commit those changes to Your local </w:t>
      </w:r>
      <w:proofErr w:type="spellStart"/>
      <w:r w:rsidRPr="006722C8">
        <w:rPr>
          <w:highlight w:val="yellow"/>
        </w:rPr>
        <w:t>git</w:t>
      </w:r>
      <w:proofErr w:type="spellEnd"/>
      <w:r w:rsidRPr="006722C8">
        <w:rPr>
          <w:highlight w:val="yellow"/>
        </w:rPr>
        <w:t xml:space="preserve"> repo</w:t>
      </w:r>
      <w:r>
        <w:rPr>
          <w:highlight w:val="yellow"/>
        </w:rPr>
        <w:t xml:space="preserve"> also</w:t>
      </w:r>
      <w:r w:rsidRPr="006722C8">
        <w:rPr>
          <w:highlight w:val="yellow"/>
        </w:rPr>
        <w:t>.</w:t>
      </w:r>
      <w:r w:rsidRPr="00F25C6D">
        <w:t xml:space="preserve"> ( </w:t>
      </w:r>
      <w:r w:rsidRPr="008503F1">
        <w:rPr>
          <w:color w:val="FF0000"/>
        </w:rPr>
        <w:t>. -&gt; represent all content of current directory, used in below command</w:t>
      </w:r>
      <w:r w:rsidRPr="00F25C6D">
        <w:t>)</w:t>
      </w:r>
    </w:p>
    <w:p w:rsidR="002A3DF1" w:rsidRPr="00F25C6D" w:rsidRDefault="002A3DF1" w:rsidP="002A3DF1">
      <w:pPr>
        <w:pStyle w:val="ListParagraph"/>
      </w:pPr>
    </w:p>
    <w:p w:rsidR="002A3DF1" w:rsidRPr="000D2766" w:rsidRDefault="002A3DF1" w:rsidP="002A3DF1">
      <w:pPr>
        <w:pStyle w:val="ListParagraph"/>
        <w:rPr>
          <w:color w:val="FF0000"/>
        </w:rPr>
      </w:pPr>
      <w:r>
        <w:rPr>
          <w:color w:val="FF0000"/>
        </w:rPr>
        <w:t>Adding content of working directory to stage Area:</w:t>
      </w:r>
    </w:p>
    <w:p w:rsidR="002A3DF1" w:rsidRPr="00F25C6D" w:rsidRDefault="002A3DF1" w:rsidP="002A3DF1">
      <w:pPr>
        <w:pStyle w:val="ListParagraph"/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add filename </w:t>
      </w:r>
    </w:p>
    <w:p w:rsidR="002A3DF1" w:rsidRPr="00F25C6D" w:rsidRDefault="002A3DF1" w:rsidP="002A3DF1">
      <w:pPr>
        <w:pStyle w:val="ListParagraph"/>
      </w:pPr>
      <w:r w:rsidRPr="00F25C6D">
        <w:t xml:space="preserve">Example: </w:t>
      </w:r>
      <w:proofErr w:type="spellStart"/>
      <w:r w:rsidRPr="00F25C6D">
        <w:t>git</w:t>
      </w:r>
      <w:proofErr w:type="spellEnd"/>
      <w:r w:rsidRPr="00F25C6D">
        <w:t xml:space="preserve"> add .</w:t>
      </w:r>
    </w:p>
    <w:p w:rsidR="002A3DF1" w:rsidRPr="00F25C6D" w:rsidRDefault="002A3DF1" w:rsidP="002A3DF1">
      <w:pPr>
        <w:pStyle w:val="ListParagraph"/>
      </w:pPr>
      <w:r w:rsidRPr="00F25C6D">
        <w:t>Reference:</w:t>
      </w:r>
    </w:p>
    <w:p w:rsidR="002A3DF1" w:rsidRPr="00F25C6D" w:rsidRDefault="002A3DF1" w:rsidP="002A3DF1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32D4620D" wp14:editId="18C24B4A">
            <wp:extent cx="658177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Default="002A3DF1" w:rsidP="002A3DF1">
      <w:pPr>
        <w:pStyle w:val="ListParagraph"/>
      </w:pPr>
    </w:p>
    <w:p w:rsidR="002A3DF1" w:rsidRPr="002F4607" w:rsidRDefault="002A3DF1" w:rsidP="002A3DF1">
      <w:pPr>
        <w:pStyle w:val="ListParagraph"/>
        <w:rPr>
          <w:color w:val="FF0000"/>
        </w:rPr>
      </w:pPr>
      <w:r w:rsidRPr="002F4607">
        <w:rPr>
          <w:color w:val="FF0000"/>
        </w:rPr>
        <w:t xml:space="preserve">Commit content to local </w:t>
      </w:r>
      <w:proofErr w:type="spellStart"/>
      <w:r w:rsidRPr="002F4607">
        <w:rPr>
          <w:color w:val="FF0000"/>
        </w:rPr>
        <w:t>git</w:t>
      </w:r>
      <w:proofErr w:type="spellEnd"/>
      <w:r w:rsidRPr="002F4607">
        <w:rPr>
          <w:color w:val="FF0000"/>
        </w:rPr>
        <w:t xml:space="preserve"> repo:</w:t>
      </w:r>
    </w:p>
    <w:p w:rsidR="002A3DF1" w:rsidRPr="00F25C6D" w:rsidRDefault="002A3DF1" w:rsidP="002A3DF1">
      <w:pPr>
        <w:pStyle w:val="ListParagraph"/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commit filename –m “enter </w:t>
      </w:r>
      <w:proofErr w:type="spellStart"/>
      <w:r w:rsidRPr="00F25C6D">
        <w:t>ur</w:t>
      </w:r>
      <w:proofErr w:type="spellEnd"/>
      <w:r w:rsidRPr="00F25C6D">
        <w:t xml:space="preserve"> commit message here”</w:t>
      </w:r>
    </w:p>
    <w:p w:rsidR="002A3DF1" w:rsidRPr="00F25C6D" w:rsidRDefault="002A3DF1" w:rsidP="002A3DF1">
      <w:pPr>
        <w:pStyle w:val="ListParagraph"/>
      </w:pPr>
      <w:r w:rsidRPr="00F25C6D">
        <w:t xml:space="preserve">Example: </w:t>
      </w:r>
      <w:proofErr w:type="spellStart"/>
      <w:r w:rsidRPr="00F25C6D">
        <w:t>git</w:t>
      </w:r>
      <w:proofErr w:type="spellEnd"/>
      <w:r w:rsidRPr="00F25C6D">
        <w:t xml:space="preserve"> commit . –m “enter </w:t>
      </w:r>
      <w:proofErr w:type="spellStart"/>
      <w:r w:rsidRPr="00F25C6D">
        <w:t>ur</w:t>
      </w:r>
      <w:proofErr w:type="spellEnd"/>
      <w:r w:rsidRPr="00F25C6D">
        <w:t xml:space="preserve"> commit message here”</w:t>
      </w:r>
    </w:p>
    <w:p w:rsidR="002A3DF1" w:rsidRPr="00F25C6D" w:rsidRDefault="002A3DF1" w:rsidP="002A3DF1">
      <w:pPr>
        <w:pStyle w:val="ListParagraph"/>
      </w:pPr>
      <w:r w:rsidRPr="00F25C6D">
        <w:t>Reference:</w:t>
      </w:r>
    </w:p>
    <w:p w:rsidR="002A3DF1" w:rsidRPr="00F25C6D" w:rsidRDefault="002A3DF1" w:rsidP="002A3DF1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70CF230E" wp14:editId="5580D3BC">
            <wp:extent cx="6896100" cy="2733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Pr="00C1787D" w:rsidRDefault="002A3DF1" w:rsidP="00B94B6D">
      <w:pPr>
        <w:pStyle w:val="ListParagraph"/>
        <w:numPr>
          <w:ilvl w:val="0"/>
          <w:numId w:val="32"/>
        </w:numPr>
        <w:rPr>
          <w:highlight w:val="yellow"/>
        </w:rPr>
      </w:pPr>
      <w:r w:rsidRPr="006722C8">
        <w:rPr>
          <w:highlight w:val="yellow"/>
        </w:rPr>
        <w:t>[OPTIONAL] Important Commands.</w:t>
      </w:r>
      <w:r>
        <w:rPr>
          <w:highlight w:val="yellow"/>
        </w:rPr>
        <w:t xml:space="preserve"> </w:t>
      </w:r>
      <w:r>
        <w:rPr>
          <w:color w:val="FF0000"/>
        </w:rPr>
        <w:t xml:space="preserve">( </w:t>
      </w:r>
      <w:r w:rsidRPr="008503F1">
        <w:rPr>
          <w:color w:val="FF0000"/>
        </w:rPr>
        <w:t xml:space="preserve">. -&gt; represent all content of current directory, </w:t>
      </w:r>
      <w:r>
        <w:rPr>
          <w:color w:val="FF0000"/>
        </w:rPr>
        <w:t>used in below command)</w:t>
      </w:r>
    </w:p>
    <w:p w:rsidR="002A3DF1" w:rsidRDefault="002A3DF1" w:rsidP="002A3DF1">
      <w:pPr>
        <w:pStyle w:val="ListParagraph"/>
        <w:rPr>
          <w:color w:val="FF0000"/>
        </w:rPr>
      </w:pPr>
    </w:p>
    <w:p w:rsidR="002A3DF1" w:rsidRPr="006722C8" w:rsidRDefault="002A3DF1" w:rsidP="002A3DF1">
      <w:pPr>
        <w:pStyle w:val="ListParagraph"/>
        <w:rPr>
          <w:highlight w:val="yellow"/>
        </w:rPr>
      </w:pPr>
      <w:r>
        <w:rPr>
          <w:color w:val="FF0000"/>
        </w:rPr>
        <w:t>Display Status Of Working Directory:</w:t>
      </w:r>
    </w:p>
    <w:p w:rsidR="002A3DF1" w:rsidRPr="00F25C6D" w:rsidRDefault="002A3DF1" w:rsidP="002A3DF1">
      <w:pPr>
        <w:pStyle w:val="ListParagraph"/>
        <w:tabs>
          <w:tab w:val="left" w:pos="8895"/>
        </w:tabs>
      </w:pPr>
      <w:r w:rsidRPr="00F25C6D">
        <w:t xml:space="preserve">Command: </w:t>
      </w:r>
      <w:proofErr w:type="spellStart"/>
      <w:r w:rsidRPr="00F25C6D">
        <w:t>git</w:t>
      </w:r>
      <w:proofErr w:type="spellEnd"/>
      <w:r w:rsidRPr="00F25C6D">
        <w:t xml:space="preserve"> status filename.</w:t>
      </w:r>
      <w:r w:rsidRPr="00F25C6D">
        <w:tab/>
      </w:r>
    </w:p>
    <w:p w:rsidR="002A3DF1" w:rsidRPr="00F25C6D" w:rsidRDefault="002A3DF1" w:rsidP="002A3DF1">
      <w:pPr>
        <w:pStyle w:val="ListParagraph"/>
      </w:pPr>
      <w:r w:rsidRPr="00F25C6D">
        <w:t xml:space="preserve">Example: </w:t>
      </w:r>
      <w:proofErr w:type="spellStart"/>
      <w:r w:rsidRPr="00F25C6D">
        <w:t>git</w:t>
      </w:r>
      <w:proofErr w:type="spellEnd"/>
      <w:r w:rsidRPr="00F25C6D">
        <w:t xml:space="preserve"> status .</w:t>
      </w:r>
    </w:p>
    <w:p w:rsidR="002A3DF1" w:rsidRPr="00F25C6D" w:rsidRDefault="002A3DF1" w:rsidP="002A3DF1">
      <w:pPr>
        <w:pStyle w:val="ListParagraph"/>
      </w:pPr>
      <w:r w:rsidRPr="00F25C6D">
        <w:t>Reference:</w:t>
      </w:r>
    </w:p>
    <w:p w:rsidR="002A3DF1" w:rsidRPr="00F25C6D" w:rsidRDefault="002A3DF1" w:rsidP="002A3DF1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4A47B2AE" wp14:editId="3B9E9FD1">
            <wp:extent cx="6677025" cy="141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Pr="00F25C6D" w:rsidRDefault="002A3DF1" w:rsidP="002A3DF1">
      <w:pPr>
        <w:pStyle w:val="ListParagraph"/>
      </w:pPr>
    </w:p>
    <w:p w:rsidR="002A3DF1" w:rsidRDefault="002A3DF1" w:rsidP="002A3DF1">
      <w:pPr>
        <w:pStyle w:val="ListParagraph"/>
        <w:rPr>
          <w:bCs/>
          <w:iCs/>
          <w:color w:val="FF0000"/>
        </w:rPr>
      </w:pPr>
      <w:r>
        <w:rPr>
          <w:color w:val="FF0000"/>
        </w:rPr>
        <w:t xml:space="preserve">To track the difference between </w:t>
      </w:r>
      <w:r w:rsidRPr="00780DCD">
        <w:rPr>
          <w:bCs/>
          <w:iCs/>
          <w:color w:val="FF0000"/>
        </w:rPr>
        <w:t>changes made on a file</w:t>
      </w:r>
      <w:r>
        <w:rPr>
          <w:bCs/>
          <w:iCs/>
          <w:color w:val="FF0000"/>
        </w:rPr>
        <w:t>.</w:t>
      </w:r>
    </w:p>
    <w:p w:rsidR="002A3DF1" w:rsidRPr="00780DCD" w:rsidRDefault="002A3DF1" w:rsidP="002A3DF1">
      <w:pPr>
        <w:pStyle w:val="ListParagraph"/>
      </w:pPr>
      <w:r w:rsidRPr="00780DCD">
        <w:t xml:space="preserve">Command: </w:t>
      </w:r>
      <w:proofErr w:type="spellStart"/>
      <w:r w:rsidRPr="00780DCD">
        <w:t>git</w:t>
      </w:r>
      <w:proofErr w:type="spellEnd"/>
      <w:r w:rsidRPr="00780DCD">
        <w:t xml:space="preserve"> diff filename</w:t>
      </w:r>
    </w:p>
    <w:p w:rsidR="002A3DF1" w:rsidRPr="00F25C6D" w:rsidRDefault="002A3DF1" w:rsidP="002A3DF1">
      <w:pPr>
        <w:pStyle w:val="ListParagraph"/>
      </w:pPr>
      <w:r w:rsidRPr="00F25C6D">
        <w:t xml:space="preserve">Example: </w:t>
      </w:r>
      <w:proofErr w:type="spellStart"/>
      <w:r w:rsidRPr="00F25C6D">
        <w:t>git</w:t>
      </w:r>
      <w:proofErr w:type="spellEnd"/>
      <w:r w:rsidRPr="00F25C6D">
        <w:t xml:space="preserve"> diff .</w:t>
      </w:r>
    </w:p>
    <w:p w:rsidR="002A3DF1" w:rsidRPr="00F25C6D" w:rsidRDefault="002A3DF1" w:rsidP="002A3DF1">
      <w:pPr>
        <w:pStyle w:val="ListParagraph"/>
      </w:pPr>
      <w:r w:rsidRPr="00F25C6D">
        <w:t>Reference:</w:t>
      </w:r>
    </w:p>
    <w:p w:rsidR="002A3DF1" w:rsidRPr="00F25C6D" w:rsidRDefault="002A3DF1" w:rsidP="002A3DF1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4F65F043" wp14:editId="14BF244B">
            <wp:extent cx="7239000" cy="1733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Pr="00F25C6D" w:rsidRDefault="002A3DF1" w:rsidP="002A3DF1">
      <w:pPr>
        <w:pStyle w:val="ListParagraph"/>
      </w:pPr>
    </w:p>
    <w:p w:rsidR="002A3DF1" w:rsidRPr="00F25C6D" w:rsidRDefault="002A3DF1" w:rsidP="002A3DF1">
      <w:pPr>
        <w:pStyle w:val="ListParagraph"/>
      </w:pPr>
    </w:p>
    <w:p w:rsidR="002A3DF1" w:rsidRDefault="002A3DF1" w:rsidP="002A3DF1">
      <w:pPr>
        <w:pStyle w:val="ListParagraph"/>
      </w:pPr>
    </w:p>
    <w:p w:rsidR="002A3DF1" w:rsidRDefault="002A3DF1" w:rsidP="002A3DF1">
      <w:pPr>
        <w:pStyle w:val="ListParagraph"/>
      </w:pPr>
    </w:p>
    <w:p w:rsidR="002A3DF1" w:rsidRDefault="002A3DF1" w:rsidP="002A3DF1">
      <w:pPr>
        <w:pStyle w:val="ListParagraph"/>
      </w:pPr>
    </w:p>
    <w:p w:rsidR="002A3DF1" w:rsidRPr="00F25C6D" w:rsidRDefault="002A3DF1" w:rsidP="002A3DF1">
      <w:pPr>
        <w:pStyle w:val="ListParagraph"/>
      </w:pPr>
    </w:p>
    <w:p w:rsidR="002A3DF1" w:rsidRPr="002E709E" w:rsidRDefault="002A3DF1" w:rsidP="00B94B6D">
      <w:pPr>
        <w:pStyle w:val="ListParagraph"/>
        <w:numPr>
          <w:ilvl w:val="0"/>
          <w:numId w:val="32"/>
        </w:numPr>
        <w:rPr>
          <w:highlight w:val="yellow"/>
        </w:rPr>
      </w:pPr>
      <w:r w:rsidRPr="002E709E">
        <w:rPr>
          <w:highlight w:val="yellow"/>
        </w:rPr>
        <w:t>Done With Your developmen</w:t>
      </w:r>
      <w:r w:rsidR="00CE6460">
        <w:rPr>
          <w:highlight w:val="yellow"/>
        </w:rPr>
        <w:t>t. Great</w:t>
      </w:r>
      <w:r w:rsidRPr="002E709E">
        <w:rPr>
          <w:highlight w:val="yellow"/>
        </w:rPr>
        <w:t xml:space="preserve">! Please push your </w:t>
      </w:r>
      <w:r w:rsidR="00F65D0C">
        <w:rPr>
          <w:highlight w:val="yellow"/>
        </w:rPr>
        <w:t>code changes to remote branch repo.</w:t>
      </w:r>
    </w:p>
    <w:p w:rsidR="002A3DF1" w:rsidRPr="00F25C6D" w:rsidRDefault="002A3DF1" w:rsidP="002A3DF1">
      <w:pPr>
        <w:pStyle w:val="ListParagraph"/>
        <w:rPr>
          <w:color w:val="000000"/>
          <w:shd w:val="clear" w:color="auto" w:fill="FFFFFF"/>
        </w:rPr>
      </w:pPr>
      <w:r w:rsidRPr="00F25C6D">
        <w:rPr>
          <w:color w:val="000000"/>
          <w:shd w:val="clear" w:color="auto" w:fill="FFFFFF"/>
        </w:rPr>
        <w:t xml:space="preserve">Command: </w:t>
      </w:r>
      <w:proofErr w:type="spellStart"/>
      <w:r w:rsidRPr="00F25C6D">
        <w:rPr>
          <w:color w:val="000000"/>
          <w:shd w:val="clear" w:color="auto" w:fill="FFFFFF"/>
        </w:rPr>
        <w:t>git</w:t>
      </w:r>
      <w:proofErr w:type="spellEnd"/>
      <w:r w:rsidRPr="00F25C6D">
        <w:rPr>
          <w:color w:val="000000"/>
          <w:shd w:val="clear" w:color="auto" w:fill="FFFFFF"/>
        </w:rPr>
        <w:t xml:space="preserve"> push origin </w:t>
      </w:r>
      <w:proofErr w:type="spellStart"/>
      <w:r w:rsidRPr="00F25C6D">
        <w:rPr>
          <w:color w:val="000000"/>
          <w:shd w:val="clear" w:color="auto" w:fill="FFFFFF"/>
        </w:rPr>
        <w:t>BranchName</w:t>
      </w:r>
      <w:proofErr w:type="spellEnd"/>
    </w:p>
    <w:p w:rsidR="002A3DF1" w:rsidRPr="003519E1" w:rsidRDefault="002A3DF1" w:rsidP="002A3DF1">
      <w:pPr>
        <w:pStyle w:val="ListParagraph"/>
        <w:rPr>
          <w:color w:val="000000"/>
          <w:shd w:val="clear" w:color="auto" w:fill="FFFFFF"/>
          <w:lang w:val="en-IN"/>
        </w:rPr>
      </w:pPr>
      <w:r w:rsidRPr="00F25C6D">
        <w:rPr>
          <w:color w:val="000000"/>
          <w:shd w:val="clear" w:color="auto" w:fill="FFFFFF"/>
        </w:rPr>
        <w:t xml:space="preserve">Example: </w:t>
      </w:r>
      <w:proofErr w:type="spellStart"/>
      <w:r w:rsidRPr="00F25C6D">
        <w:rPr>
          <w:color w:val="000000"/>
          <w:shd w:val="clear" w:color="auto" w:fill="FFFFFF"/>
        </w:rPr>
        <w:t>git</w:t>
      </w:r>
      <w:proofErr w:type="spellEnd"/>
      <w:r w:rsidRPr="00F25C6D">
        <w:rPr>
          <w:color w:val="000000"/>
          <w:shd w:val="clear" w:color="auto" w:fill="FFFFFF"/>
        </w:rPr>
        <w:t xml:space="preserve"> push origin </w:t>
      </w:r>
      <w:proofErr w:type="spellStart"/>
      <w:r w:rsidRPr="00F25C6D">
        <w:rPr>
          <w:color w:val="000000"/>
          <w:shd w:val="clear" w:color="auto" w:fill="FFFFFF"/>
          <w:lang w:val="en-IN"/>
        </w:rPr>
        <w:t>newBranchForBugFixed</w:t>
      </w:r>
      <w:proofErr w:type="spellEnd"/>
    </w:p>
    <w:p w:rsidR="002A3DF1" w:rsidRPr="00F25C6D" w:rsidRDefault="002A3DF1" w:rsidP="002A3DF1">
      <w:pPr>
        <w:pStyle w:val="ListParagraph"/>
      </w:pPr>
      <w:r w:rsidRPr="00F25C6D">
        <w:t>Reference:</w:t>
      </w:r>
    </w:p>
    <w:p w:rsidR="002A3DF1" w:rsidRDefault="002A3DF1" w:rsidP="002A3DF1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03DFFE95" wp14:editId="4336497C">
            <wp:extent cx="6705600" cy="895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Default="002A3DF1" w:rsidP="002A3DF1">
      <w:pPr>
        <w:pStyle w:val="ListParagraph"/>
      </w:pPr>
    </w:p>
    <w:p w:rsidR="002A3DF1" w:rsidRPr="00F25C6D" w:rsidRDefault="002A3DF1" w:rsidP="002A3DF1">
      <w:pPr>
        <w:pStyle w:val="ListParagraph"/>
      </w:pPr>
      <w:r>
        <w:t xml:space="preserve">Your </w:t>
      </w:r>
      <w:r w:rsidR="00401C3E">
        <w:t xml:space="preserve">commit </w:t>
      </w:r>
      <w:r>
        <w:t xml:space="preserve">should reflect on remote </w:t>
      </w:r>
      <w:proofErr w:type="spellStart"/>
      <w:r>
        <w:t>git</w:t>
      </w:r>
      <w:proofErr w:type="spellEnd"/>
      <w:r w:rsidR="00401C3E">
        <w:t xml:space="preserve"> branch</w:t>
      </w:r>
      <w:r>
        <w:t xml:space="preserve"> repo.</w:t>
      </w:r>
    </w:p>
    <w:p w:rsidR="002A3DF1" w:rsidRPr="00F25C6D" w:rsidRDefault="00A72142" w:rsidP="002A3DF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9134475" cy="3429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F1" w:rsidRPr="00F25C6D" w:rsidRDefault="002A3DF1" w:rsidP="002A3DF1">
      <w:pPr>
        <w:pStyle w:val="ListParagraph"/>
      </w:pPr>
    </w:p>
    <w:p w:rsidR="002A3DF1" w:rsidRDefault="002A3DF1" w:rsidP="00B94B6D">
      <w:pPr>
        <w:pStyle w:val="ListParagraph"/>
        <w:numPr>
          <w:ilvl w:val="0"/>
          <w:numId w:val="32"/>
        </w:numPr>
        <w:rPr>
          <w:highlight w:val="yellow"/>
        </w:rPr>
      </w:pPr>
      <w:r w:rsidRPr="000D57B4">
        <w:rPr>
          <w:highlight w:val="yellow"/>
        </w:rPr>
        <w:t>Now raise a review request.</w:t>
      </w:r>
    </w:p>
    <w:p w:rsidR="002A3DF1" w:rsidRDefault="002A3DF1" w:rsidP="002A3DF1">
      <w:pPr>
        <w:rPr>
          <w:highlight w:val="yellow"/>
        </w:rPr>
      </w:pPr>
    </w:p>
    <w:p w:rsidR="002A3DF1" w:rsidRPr="00890AC7" w:rsidRDefault="002A3DF1" w:rsidP="002A3DF1">
      <w:pPr>
        <w:rPr>
          <w:highlight w:val="yellow"/>
        </w:rPr>
      </w:pPr>
    </w:p>
    <w:p w:rsidR="002A3DF1" w:rsidRPr="000D57B4" w:rsidRDefault="002A3DF1" w:rsidP="002A3DF1">
      <w:pPr>
        <w:pStyle w:val="ListParagraph"/>
        <w:rPr>
          <w:highlight w:val="yellow"/>
        </w:rPr>
      </w:pPr>
    </w:p>
    <w:p w:rsidR="002A3DF1" w:rsidRPr="00E27D32" w:rsidRDefault="002A3DF1" w:rsidP="00B94B6D">
      <w:pPr>
        <w:pStyle w:val="ListParagraph"/>
        <w:numPr>
          <w:ilvl w:val="0"/>
          <w:numId w:val="32"/>
        </w:numPr>
        <w:rPr>
          <w:highlight w:val="yellow"/>
        </w:rPr>
      </w:pPr>
      <w:r w:rsidRPr="000D57B4">
        <w:rPr>
          <w:highlight w:val="yellow"/>
        </w:rPr>
        <w:t>After getting approval from PR, please do merge your code into master.</w:t>
      </w:r>
    </w:p>
    <w:p w:rsidR="002A3DF1" w:rsidRDefault="002A3DF1" w:rsidP="002A3DF1">
      <w:pPr>
        <w:pStyle w:val="ListParagraph"/>
        <w:rPr>
          <w:color w:val="FF0000"/>
        </w:rPr>
      </w:pPr>
    </w:p>
    <w:p w:rsidR="002A3DF1" w:rsidRPr="00995303" w:rsidRDefault="002A3DF1" w:rsidP="002A3DF1">
      <w:pPr>
        <w:pStyle w:val="ListParagraph"/>
        <w:rPr>
          <w:color w:val="FF0000"/>
        </w:rPr>
      </w:pPr>
      <w:r w:rsidRPr="00995303">
        <w:rPr>
          <w:color w:val="FF0000"/>
        </w:rPr>
        <w:t>Switch to master branch:</w:t>
      </w:r>
    </w:p>
    <w:p w:rsidR="002A3DF1" w:rsidRPr="003C74BF" w:rsidRDefault="002A3DF1" w:rsidP="002A3DF1">
      <w:pPr>
        <w:pStyle w:val="ListParagraph"/>
        <w:rPr>
          <w:lang w:val="en-IN"/>
        </w:rPr>
      </w:pPr>
      <w:r w:rsidRPr="00F25C6D">
        <w:t xml:space="preserve">Command: </w:t>
      </w:r>
      <w:r w:rsidRPr="00F25C6D">
        <w:rPr>
          <w:lang w:val="en-IN"/>
        </w:rPr>
        <w:t>git checkout master</w:t>
      </w:r>
    </w:p>
    <w:p w:rsidR="002A3DF1" w:rsidRPr="00F25C6D" w:rsidRDefault="002A3DF1" w:rsidP="002A3DF1">
      <w:pPr>
        <w:pStyle w:val="ListParagraph"/>
        <w:rPr>
          <w:lang w:val="en-IN"/>
        </w:rPr>
      </w:pPr>
      <w:r w:rsidRPr="00F25C6D">
        <w:rPr>
          <w:lang w:val="en-IN"/>
        </w:rPr>
        <w:t xml:space="preserve">Reference: </w:t>
      </w:r>
    </w:p>
    <w:p w:rsidR="002A3DF1" w:rsidRDefault="002A3DF1" w:rsidP="002A3DF1">
      <w:pPr>
        <w:pStyle w:val="ListParagraph"/>
        <w:rPr>
          <w:lang w:val="en-IN"/>
        </w:rPr>
      </w:pPr>
      <w:r w:rsidRPr="00F25C6D">
        <w:rPr>
          <w:noProof/>
          <w:lang w:val="en-IN" w:eastAsia="en-IN"/>
        </w:rPr>
        <w:drawing>
          <wp:inline distT="0" distB="0" distL="0" distR="0" wp14:anchorId="18399C7A" wp14:editId="7534C205">
            <wp:extent cx="7562850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Pr="00064C1C" w:rsidRDefault="002A3DF1" w:rsidP="002A3DF1">
      <w:pPr>
        <w:pStyle w:val="ListParagraph"/>
        <w:rPr>
          <w:lang w:val="en-IN"/>
        </w:rPr>
      </w:pPr>
    </w:p>
    <w:p w:rsidR="002A3DF1" w:rsidRPr="00995303" w:rsidRDefault="002A3DF1" w:rsidP="002A3DF1">
      <w:pPr>
        <w:pStyle w:val="ListParagraph"/>
        <w:rPr>
          <w:rFonts w:cs="Lucida Console"/>
          <w:color w:val="FF0000"/>
          <w:kern w:val="0"/>
          <w:lang w:val="en-IN"/>
        </w:rPr>
      </w:pPr>
      <w:r w:rsidRPr="00995303">
        <w:rPr>
          <w:rFonts w:cs="Lucida Console"/>
          <w:color w:val="FF0000"/>
          <w:kern w:val="0"/>
          <w:lang w:val="en-IN"/>
        </w:rPr>
        <w:t>Merge with your branch with Master branch:</w:t>
      </w:r>
    </w:p>
    <w:p w:rsidR="002A3DF1" w:rsidRDefault="002A3DF1" w:rsidP="002A3DF1">
      <w:pPr>
        <w:pStyle w:val="ListParagraph"/>
        <w:rPr>
          <w:rFonts w:cs="Lucida Console"/>
          <w:color w:val="auto"/>
          <w:kern w:val="0"/>
          <w:lang w:val="en-IN"/>
        </w:rPr>
      </w:pPr>
      <w:r>
        <w:rPr>
          <w:rFonts w:cs="Lucida Console"/>
          <w:color w:val="auto"/>
          <w:kern w:val="0"/>
          <w:lang w:val="en-IN"/>
        </w:rPr>
        <w:t xml:space="preserve">Command: </w:t>
      </w:r>
      <w:r w:rsidRPr="00F25C6D">
        <w:rPr>
          <w:rFonts w:cs="Lucida Console"/>
          <w:color w:val="auto"/>
          <w:kern w:val="0"/>
          <w:lang w:val="en-IN"/>
        </w:rPr>
        <w:t xml:space="preserve">git merge </w:t>
      </w:r>
      <w:proofErr w:type="spellStart"/>
      <w:r>
        <w:rPr>
          <w:rFonts w:cs="Lucida Console"/>
          <w:color w:val="auto"/>
          <w:kern w:val="0"/>
          <w:lang w:val="en-IN"/>
        </w:rPr>
        <w:t>branchName</w:t>
      </w:r>
      <w:proofErr w:type="spellEnd"/>
    </w:p>
    <w:p w:rsidR="002A3DF1" w:rsidRPr="00A757D8" w:rsidRDefault="002A3DF1" w:rsidP="002A3DF1">
      <w:pPr>
        <w:pStyle w:val="ListParagraph"/>
        <w:rPr>
          <w:rFonts w:cs="Lucida Console"/>
          <w:color w:val="auto"/>
          <w:kern w:val="0"/>
          <w:lang w:val="en-IN"/>
        </w:rPr>
      </w:pPr>
      <w:r>
        <w:rPr>
          <w:rFonts w:cs="Lucida Console"/>
          <w:color w:val="auto"/>
          <w:kern w:val="0"/>
          <w:lang w:val="en-IN"/>
        </w:rPr>
        <w:t xml:space="preserve">Example: </w:t>
      </w:r>
      <w:r w:rsidRPr="00F25C6D">
        <w:rPr>
          <w:rFonts w:cs="Lucida Console"/>
          <w:color w:val="auto"/>
          <w:kern w:val="0"/>
          <w:lang w:val="en-IN"/>
        </w:rPr>
        <w:t xml:space="preserve">git merge </w:t>
      </w:r>
      <w:proofErr w:type="spellStart"/>
      <w:r w:rsidRPr="00F25C6D">
        <w:rPr>
          <w:rFonts w:cs="Lucida Console"/>
          <w:color w:val="auto"/>
          <w:kern w:val="0"/>
          <w:lang w:val="en-IN"/>
        </w:rPr>
        <w:t>newBranchForBugFixed</w:t>
      </w:r>
      <w:proofErr w:type="spellEnd"/>
    </w:p>
    <w:p w:rsidR="002A3DF1" w:rsidRPr="00F25C6D" w:rsidRDefault="002A3DF1" w:rsidP="002A3DF1">
      <w:pPr>
        <w:pStyle w:val="ListParagraph"/>
        <w:rPr>
          <w:lang w:val="en-IN"/>
        </w:rPr>
      </w:pPr>
      <w:r w:rsidRPr="00F25C6D">
        <w:rPr>
          <w:lang w:val="en-IN"/>
        </w:rPr>
        <w:t xml:space="preserve">Reference: </w:t>
      </w:r>
    </w:p>
    <w:p w:rsidR="002A3DF1" w:rsidRDefault="002A3DF1" w:rsidP="002A3DF1">
      <w:pPr>
        <w:pStyle w:val="ListParagraph"/>
        <w:rPr>
          <w:rFonts w:cs="Lucida Console"/>
          <w:color w:val="auto"/>
          <w:kern w:val="0"/>
          <w:lang w:val="en-IN"/>
        </w:rPr>
      </w:pPr>
    </w:p>
    <w:p w:rsidR="002A3DF1" w:rsidRPr="00F25C6D" w:rsidRDefault="002A3DF1" w:rsidP="002A3DF1">
      <w:pPr>
        <w:pStyle w:val="ListParagraph"/>
        <w:rPr>
          <w:lang w:val="en-IN"/>
        </w:rPr>
      </w:pPr>
      <w:r w:rsidRPr="00F25C6D">
        <w:rPr>
          <w:noProof/>
          <w:lang w:val="en-IN" w:eastAsia="en-IN"/>
        </w:rPr>
        <w:drawing>
          <wp:inline distT="0" distB="0" distL="0" distR="0" wp14:anchorId="04042185" wp14:editId="2D86ADC7">
            <wp:extent cx="5934075" cy="1209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Pr="00F25C6D" w:rsidRDefault="002A3DF1" w:rsidP="002A3DF1">
      <w:pPr>
        <w:pStyle w:val="ListParagraph"/>
        <w:rPr>
          <w:lang w:val="en-IN"/>
        </w:rPr>
      </w:pPr>
    </w:p>
    <w:p w:rsidR="002A3DF1" w:rsidRPr="003A6D5D" w:rsidRDefault="002A3DF1" w:rsidP="002A3DF1">
      <w:pPr>
        <w:pStyle w:val="ListParagraph"/>
        <w:rPr>
          <w:color w:val="FF0000"/>
        </w:rPr>
      </w:pPr>
      <w:r w:rsidRPr="003A6D5D">
        <w:rPr>
          <w:color w:val="FF0000"/>
        </w:rPr>
        <w:t xml:space="preserve">Special Case: If conflict found while merging then please resolve those conflict manually </w:t>
      </w:r>
    </w:p>
    <w:p w:rsidR="002A3DF1" w:rsidRDefault="002A3DF1" w:rsidP="002A3DF1">
      <w:pPr>
        <w:pStyle w:val="ListParagraph"/>
      </w:pPr>
      <w:r w:rsidRPr="003A6D5D">
        <w:rPr>
          <w:color w:val="FF0000"/>
        </w:rPr>
        <w:t>by opening a files in code editor.</w:t>
      </w:r>
    </w:p>
    <w:p w:rsidR="002A3DF1" w:rsidRDefault="002A3DF1" w:rsidP="002A3DF1">
      <w:pPr>
        <w:pStyle w:val="ListParagraph"/>
      </w:pPr>
    </w:p>
    <w:p w:rsidR="002A3DF1" w:rsidRPr="00F25C6D" w:rsidRDefault="002A3DF1" w:rsidP="002A3DF1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22C5898E" wp14:editId="0F3AD365">
            <wp:extent cx="5753100" cy="714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Pr="00F25C6D" w:rsidRDefault="002A3DF1" w:rsidP="002A3DF1">
      <w:pPr>
        <w:pStyle w:val="ListParagraph"/>
      </w:pPr>
    </w:p>
    <w:p w:rsidR="002A3DF1" w:rsidRPr="00F25C6D" w:rsidRDefault="002A3DF1" w:rsidP="002A3DF1">
      <w:pPr>
        <w:pStyle w:val="ListParagraph"/>
      </w:pPr>
    </w:p>
    <w:p w:rsidR="002A3DF1" w:rsidRPr="00F25C6D" w:rsidRDefault="002A3DF1" w:rsidP="002A3DF1">
      <w:pPr>
        <w:pStyle w:val="ListParagraph"/>
      </w:pPr>
      <w:r w:rsidRPr="00F25C6D">
        <w:rPr>
          <w:noProof/>
          <w:lang w:val="en-IN" w:eastAsia="en-IN"/>
        </w:rPr>
        <w:drawing>
          <wp:inline distT="0" distB="0" distL="0" distR="0" wp14:anchorId="5ECC961E" wp14:editId="69A7E13A">
            <wp:extent cx="7134225" cy="2876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Pr="00F25C6D" w:rsidRDefault="002A3DF1" w:rsidP="002A3DF1">
      <w:pPr>
        <w:pStyle w:val="ListParagraph"/>
      </w:pPr>
    </w:p>
    <w:p w:rsidR="000763B0" w:rsidRPr="000763B0" w:rsidRDefault="0050039A" w:rsidP="009F7334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>
        <w:rPr>
          <w:highlight w:val="yellow"/>
        </w:rPr>
        <w:t>After merging</w:t>
      </w:r>
      <w:r w:rsidR="006370E4">
        <w:rPr>
          <w:highlight w:val="yellow"/>
        </w:rPr>
        <w:t xml:space="preserve"> branch to master</w:t>
      </w:r>
      <w:r w:rsidR="006712FD">
        <w:rPr>
          <w:highlight w:val="yellow"/>
        </w:rPr>
        <w:t>, push master code base to remot</w:t>
      </w:r>
      <w:r w:rsidR="00213E77">
        <w:rPr>
          <w:highlight w:val="yellow"/>
        </w:rPr>
        <w:t>e repository</w:t>
      </w:r>
      <w:r w:rsidR="00CE4B4B">
        <w:t>.</w:t>
      </w:r>
    </w:p>
    <w:p w:rsidR="000763B0" w:rsidRDefault="000763B0" w:rsidP="000763B0">
      <w:pPr>
        <w:pStyle w:val="ListParagraph"/>
        <w:rPr>
          <w:color w:val="000000"/>
          <w:shd w:val="clear" w:color="auto" w:fill="FFFFFF"/>
        </w:rPr>
      </w:pPr>
    </w:p>
    <w:p w:rsidR="000763B0" w:rsidRDefault="00D078D0" w:rsidP="00D078D0">
      <w:pPr>
        <w:pStyle w:val="ListParagraph"/>
        <w:rPr>
          <w:color w:val="000000"/>
          <w:shd w:val="clear" w:color="auto" w:fill="FFFFFF"/>
          <w:lang w:val="en-IN"/>
        </w:rPr>
      </w:pPr>
      <w:r w:rsidRPr="0050039A">
        <w:rPr>
          <w:color w:val="000000"/>
          <w:shd w:val="clear" w:color="auto" w:fill="FFFFFF"/>
        </w:rPr>
        <w:t xml:space="preserve">Command: </w:t>
      </w:r>
      <w:r w:rsidR="00FB5CF6">
        <w:rPr>
          <w:color w:val="000000"/>
          <w:shd w:val="clear" w:color="auto" w:fill="FFFFFF"/>
          <w:lang w:val="en-IN"/>
        </w:rPr>
        <w:t xml:space="preserve">git </w:t>
      </w:r>
      <w:r w:rsidR="000763B0" w:rsidRPr="000763B0">
        <w:rPr>
          <w:color w:val="000000"/>
          <w:shd w:val="clear" w:color="auto" w:fill="FFFFFF"/>
          <w:lang w:val="en-IN"/>
        </w:rPr>
        <w:t>push origin master</w:t>
      </w:r>
    </w:p>
    <w:p w:rsidR="00D078D0" w:rsidRPr="00946B54" w:rsidRDefault="00D078D0" w:rsidP="00D078D0">
      <w:pPr>
        <w:pStyle w:val="ListParagraph"/>
        <w:rPr>
          <w:color w:val="000000"/>
          <w:shd w:val="clear" w:color="auto" w:fill="FFFFFF"/>
          <w:lang w:val="en-IN"/>
        </w:rPr>
      </w:pPr>
      <w:r>
        <w:rPr>
          <w:color w:val="000000"/>
          <w:shd w:val="clear" w:color="auto" w:fill="FFFFFF"/>
          <w:lang w:val="en-IN"/>
        </w:rPr>
        <w:t>Reference:</w:t>
      </w:r>
    </w:p>
    <w:p w:rsidR="00D078D0" w:rsidRDefault="00566C1B" w:rsidP="00D078D0">
      <w:pPr>
        <w:pStyle w:val="ListParagrap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IN" w:eastAsia="en-IN"/>
        </w:rPr>
        <w:drawing>
          <wp:inline distT="0" distB="0" distL="0" distR="0">
            <wp:extent cx="5791200" cy="1800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D0" w:rsidRPr="00D078D0" w:rsidRDefault="00D078D0" w:rsidP="00D078D0">
      <w:pPr>
        <w:rPr>
          <w:highlight w:val="yellow"/>
        </w:rPr>
      </w:pPr>
    </w:p>
    <w:p w:rsidR="002A3DF1" w:rsidRPr="00967BB3" w:rsidRDefault="00552CC3" w:rsidP="00B94B6D">
      <w:pPr>
        <w:pStyle w:val="ListParagraph"/>
        <w:numPr>
          <w:ilvl w:val="0"/>
          <w:numId w:val="32"/>
        </w:numPr>
        <w:rPr>
          <w:highlight w:val="yellow"/>
        </w:rPr>
      </w:pPr>
      <w:r>
        <w:rPr>
          <w:highlight w:val="yellow"/>
        </w:rPr>
        <w:t xml:space="preserve"> </w:t>
      </w:r>
      <w:r w:rsidR="002A3DF1" w:rsidRPr="00967BB3">
        <w:rPr>
          <w:highlight w:val="yellow"/>
        </w:rPr>
        <w:t>Hey, You did a great Job! Please have a smile and Delete Your branch from remote repository.</w:t>
      </w:r>
    </w:p>
    <w:p w:rsidR="002A3DF1" w:rsidRPr="00F25C6D" w:rsidRDefault="002A3DF1" w:rsidP="002A3DF1">
      <w:pPr>
        <w:pStyle w:val="ListParagraph"/>
        <w:rPr>
          <w:color w:val="000000"/>
          <w:shd w:val="clear" w:color="auto" w:fill="FFFFFF"/>
        </w:rPr>
      </w:pPr>
      <w:r w:rsidRPr="00F25C6D">
        <w:rPr>
          <w:color w:val="000000"/>
          <w:shd w:val="clear" w:color="auto" w:fill="FFFFFF"/>
        </w:rPr>
        <w:t xml:space="preserve">Command: </w:t>
      </w:r>
      <w:proofErr w:type="spellStart"/>
      <w:r w:rsidRPr="00F25C6D">
        <w:rPr>
          <w:color w:val="000000"/>
          <w:shd w:val="clear" w:color="auto" w:fill="FFFFFF"/>
        </w:rPr>
        <w:t>git</w:t>
      </w:r>
      <w:proofErr w:type="spellEnd"/>
      <w:r w:rsidRPr="00F25C6D">
        <w:rPr>
          <w:color w:val="000000"/>
          <w:shd w:val="clear" w:color="auto" w:fill="FFFFFF"/>
        </w:rPr>
        <w:t xml:space="preserve"> push origin --delete </w:t>
      </w:r>
      <w:proofErr w:type="spellStart"/>
      <w:r w:rsidRPr="00F25C6D">
        <w:rPr>
          <w:color w:val="000000"/>
          <w:shd w:val="clear" w:color="auto" w:fill="FFFFFF"/>
        </w:rPr>
        <w:t>branchName</w:t>
      </w:r>
      <w:proofErr w:type="spellEnd"/>
    </w:p>
    <w:p w:rsidR="002A3DF1" w:rsidRDefault="002A3DF1" w:rsidP="002A3DF1">
      <w:pPr>
        <w:pStyle w:val="ListParagraph"/>
        <w:rPr>
          <w:color w:val="000000"/>
          <w:shd w:val="clear" w:color="auto" w:fill="FFFFFF"/>
          <w:lang w:val="en-IN"/>
        </w:rPr>
      </w:pPr>
      <w:r>
        <w:rPr>
          <w:color w:val="000000"/>
          <w:shd w:val="clear" w:color="auto" w:fill="FFFFFF"/>
        </w:rPr>
        <w:t>Example</w:t>
      </w:r>
      <w:r w:rsidRPr="00F25C6D">
        <w:rPr>
          <w:color w:val="000000"/>
          <w:shd w:val="clear" w:color="auto" w:fill="FFFFFF"/>
        </w:rPr>
        <w:t xml:space="preserve">: </w:t>
      </w:r>
      <w:proofErr w:type="spellStart"/>
      <w:r w:rsidRPr="00F25C6D">
        <w:rPr>
          <w:color w:val="000000"/>
          <w:shd w:val="clear" w:color="auto" w:fill="FFFFFF"/>
        </w:rPr>
        <w:t>git</w:t>
      </w:r>
      <w:proofErr w:type="spellEnd"/>
      <w:r w:rsidRPr="00F25C6D">
        <w:rPr>
          <w:color w:val="000000"/>
          <w:shd w:val="clear" w:color="auto" w:fill="FFFFFF"/>
        </w:rPr>
        <w:t xml:space="preserve"> push origin --delete </w:t>
      </w:r>
      <w:proofErr w:type="spellStart"/>
      <w:r w:rsidRPr="00F25C6D">
        <w:rPr>
          <w:color w:val="000000"/>
          <w:shd w:val="clear" w:color="auto" w:fill="FFFFFF"/>
          <w:lang w:val="en-IN"/>
        </w:rPr>
        <w:t>newBranchForBugFixed</w:t>
      </w:r>
      <w:proofErr w:type="spellEnd"/>
    </w:p>
    <w:p w:rsidR="002A3DF1" w:rsidRPr="00946B54" w:rsidRDefault="002A3DF1" w:rsidP="002A3DF1">
      <w:pPr>
        <w:pStyle w:val="ListParagraph"/>
        <w:rPr>
          <w:color w:val="000000"/>
          <w:shd w:val="clear" w:color="auto" w:fill="FFFFFF"/>
          <w:lang w:val="en-IN"/>
        </w:rPr>
      </w:pPr>
      <w:r>
        <w:rPr>
          <w:color w:val="000000"/>
          <w:shd w:val="clear" w:color="auto" w:fill="FFFFFF"/>
          <w:lang w:val="en-IN"/>
        </w:rPr>
        <w:t>Reference:</w:t>
      </w:r>
    </w:p>
    <w:p w:rsidR="002A3DF1" w:rsidRPr="00F25C6D" w:rsidRDefault="002A3DF1" w:rsidP="002A3DF1">
      <w:pPr>
        <w:pStyle w:val="ListParagraph"/>
        <w:rPr>
          <w:color w:val="000000"/>
          <w:shd w:val="clear" w:color="auto" w:fill="FFFFFF"/>
        </w:rPr>
      </w:pPr>
      <w:r w:rsidRPr="00F25C6D">
        <w:rPr>
          <w:noProof/>
          <w:lang w:val="en-IN" w:eastAsia="en-IN"/>
        </w:rPr>
        <w:drawing>
          <wp:inline distT="0" distB="0" distL="0" distR="0" wp14:anchorId="68785039" wp14:editId="6AAA98F5">
            <wp:extent cx="5981700" cy="71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1" w:rsidRDefault="002A3DF1" w:rsidP="002A3DF1">
      <w:pPr>
        <w:rPr>
          <w:color w:val="000000"/>
          <w:shd w:val="clear" w:color="auto" w:fill="FFFFFF"/>
        </w:rPr>
      </w:pPr>
    </w:p>
    <w:p w:rsidR="002A3DF1" w:rsidRDefault="002A3DF1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Default="00BF6827" w:rsidP="00B45E1A">
      <w:pPr>
        <w:pStyle w:val="ListParagraph"/>
      </w:pPr>
    </w:p>
    <w:p w:rsidR="00BF6827" w:rsidRPr="004F28A4" w:rsidRDefault="004F28A4" w:rsidP="004F28A4">
      <w:pPr>
        <w:pStyle w:val="ListParagraph"/>
        <w:numPr>
          <w:ilvl w:val="0"/>
          <w:numId w:val="33"/>
        </w:numPr>
        <w:rPr>
          <w:color w:val="000000"/>
          <w:highlight w:val="yellow"/>
          <w:shd w:val="clear" w:color="auto" w:fill="FFFFFF"/>
        </w:rPr>
      </w:pPr>
      <w:r>
        <w:rPr>
          <w:color w:val="000000"/>
          <w:highlight w:val="yellow"/>
          <w:shd w:val="clear" w:color="auto" w:fill="FFFFFF"/>
        </w:rPr>
        <w:t>R</w:t>
      </w:r>
      <w:r w:rsidR="00BF6827" w:rsidRPr="004F28A4">
        <w:rPr>
          <w:color w:val="000000"/>
          <w:highlight w:val="yellow"/>
          <w:shd w:val="clear" w:color="auto" w:fill="FFFFFF"/>
        </w:rPr>
        <w:t>esources:</w:t>
      </w:r>
    </w:p>
    <w:p w:rsidR="00BF6827" w:rsidRPr="00301D17" w:rsidRDefault="00BF6827" w:rsidP="00BF6827">
      <w:pPr>
        <w:rPr>
          <w:color w:val="000000"/>
          <w:shd w:val="clear" w:color="auto" w:fill="FFFFFF"/>
        </w:rPr>
      </w:pPr>
    </w:p>
    <w:p w:rsidR="00BF6827" w:rsidRPr="00301D17" w:rsidRDefault="00BF6827" w:rsidP="00BF6827">
      <w:pPr>
        <w:ind w:firstLine="360"/>
        <w:rPr>
          <w:color w:val="FF0000"/>
          <w:shd w:val="clear" w:color="auto" w:fill="FFFFFF"/>
        </w:rPr>
      </w:pPr>
      <w:r w:rsidRPr="00301D17">
        <w:rPr>
          <w:color w:val="FF0000"/>
          <w:shd w:val="clear" w:color="auto" w:fill="FFFFFF"/>
        </w:rPr>
        <w:t xml:space="preserve">Very Useful Article to Understand GIT </w:t>
      </w:r>
    </w:p>
    <w:p w:rsidR="00BF6827" w:rsidRPr="00301D17" w:rsidRDefault="00BF6827" w:rsidP="00BF6827">
      <w:pPr>
        <w:ind w:firstLine="360"/>
        <w:rPr>
          <w:color w:val="000000"/>
          <w:shd w:val="clear" w:color="auto" w:fill="FFFFFF"/>
        </w:rPr>
      </w:pPr>
      <w:r w:rsidRPr="00301D17">
        <w:rPr>
          <w:color w:val="000000"/>
          <w:shd w:val="clear" w:color="auto" w:fill="FFFFFF"/>
        </w:rPr>
        <w:t xml:space="preserve">[2 minutes Read] </w:t>
      </w:r>
      <w:hyperlink r:id="rId38" w:history="1">
        <w:r w:rsidRPr="00162F76">
          <w:rPr>
            <w:rStyle w:val="Hyperlink"/>
            <w:shd w:val="clear" w:color="auto" w:fill="FFFFFF"/>
          </w:rPr>
          <w:t>https://training.github.com/downloads/github-git-cheat-sheet.pdf</w:t>
        </w:r>
      </w:hyperlink>
    </w:p>
    <w:p w:rsidR="00BF6827" w:rsidRDefault="00BF6827" w:rsidP="00BF6827">
      <w:pPr>
        <w:ind w:firstLine="360"/>
        <w:rPr>
          <w:color w:val="000000"/>
          <w:shd w:val="clear" w:color="auto" w:fill="FFFFFF"/>
        </w:rPr>
      </w:pPr>
      <w:r w:rsidRPr="00301D17">
        <w:rPr>
          <w:color w:val="000000"/>
          <w:shd w:val="clear" w:color="auto" w:fill="FFFFFF"/>
        </w:rPr>
        <w:t xml:space="preserve">[5-8 minutes Read] </w:t>
      </w:r>
      <w:hyperlink r:id="rId39" w:history="1">
        <w:r w:rsidRPr="00162F76">
          <w:rPr>
            <w:rStyle w:val="Hyperlink"/>
            <w:shd w:val="clear" w:color="auto" w:fill="FFFFFF"/>
          </w:rPr>
          <w:t>https://dzone.com/articles/top-20-git-commands-with-examples</w:t>
        </w:r>
      </w:hyperlink>
      <w:r>
        <w:rPr>
          <w:color w:val="000000"/>
          <w:shd w:val="clear" w:color="auto" w:fill="FFFFFF"/>
        </w:rPr>
        <w:t xml:space="preserve"> </w:t>
      </w:r>
    </w:p>
    <w:p w:rsidR="00BF6827" w:rsidRPr="00301D17" w:rsidRDefault="00BF6827" w:rsidP="00BF6827">
      <w:pPr>
        <w:ind w:firstLine="360"/>
        <w:rPr>
          <w:color w:val="000000"/>
          <w:shd w:val="clear" w:color="auto" w:fill="FFFFFF"/>
        </w:rPr>
      </w:pPr>
      <w:r w:rsidRPr="00301D17">
        <w:rPr>
          <w:color w:val="000000"/>
          <w:shd w:val="clear" w:color="auto" w:fill="FFFFFF"/>
        </w:rPr>
        <w:t xml:space="preserve">[5-8 minutes Read] </w:t>
      </w:r>
      <w:hyperlink r:id="rId40" w:history="1">
        <w:r w:rsidRPr="00162F76">
          <w:rPr>
            <w:rStyle w:val="Hyperlink"/>
            <w:shd w:val="clear" w:color="auto" w:fill="FFFFFF"/>
          </w:rPr>
          <w:t>https://gitimmersion.com/lab_12.html</w:t>
        </w:r>
      </w:hyperlink>
    </w:p>
    <w:p w:rsidR="00BF6827" w:rsidRPr="00301D17" w:rsidRDefault="00BF6827" w:rsidP="00BF6827">
      <w:pPr>
        <w:ind w:firstLine="360"/>
        <w:rPr>
          <w:color w:val="000000"/>
          <w:shd w:val="clear" w:color="auto" w:fill="FFFFFF"/>
        </w:rPr>
      </w:pPr>
      <w:r w:rsidRPr="00301D17">
        <w:rPr>
          <w:color w:val="000000"/>
          <w:shd w:val="clear" w:color="auto" w:fill="FFFFFF"/>
        </w:rPr>
        <w:t xml:space="preserve">[1-2 hours Read] </w:t>
      </w:r>
      <w:hyperlink r:id="rId41" w:history="1">
        <w:r w:rsidRPr="00162F76">
          <w:rPr>
            <w:rStyle w:val="Hyperlink"/>
            <w:shd w:val="clear" w:color="auto" w:fill="FFFFFF"/>
          </w:rPr>
          <w:t>https://git-scm.com/book/en/v2</w:t>
        </w:r>
      </w:hyperlink>
    </w:p>
    <w:p w:rsidR="00BF6827" w:rsidRPr="00301D17" w:rsidRDefault="00BF6827" w:rsidP="00BF6827">
      <w:pPr>
        <w:rPr>
          <w:color w:val="000000"/>
          <w:shd w:val="clear" w:color="auto" w:fill="FFFFFF"/>
        </w:rPr>
      </w:pPr>
    </w:p>
    <w:p w:rsidR="00BF6827" w:rsidRPr="00982D87" w:rsidRDefault="00BF6827" w:rsidP="00BF6827">
      <w:pPr>
        <w:ind w:firstLine="360"/>
        <w:rPr>
          <w:color w:val="FF0000"/>
          <w:shd w:val="clear" w:color="auto" w:fill="FFFFFF"/>
        </w:rPr>
      </w:pPr>
      <w:r w:rsidRPr="00982D87">
        <w:rPr>
          <w:color w:val="FF0000"/>
          <w:shd w:val="clear" w:color="auto" w:fill="FFFFFF"/>
        </w:rPr>
        <w:t>Alternative for above documentations:</w:t>
      </w:r>
    </w:p>
    <w:p w:rsidR="00BF6827" w:rsidRDefault="00BF6827" w:rsidP="00BF6827">
      <w:pPr>
        <w:ind w:firstLine="360"/>
        <w:rPr>
          <w:color w:val="000000"/>
          <w:shd w:val="clear" w:color="auto" w:fill="FFFFFF"/>
        </w:rPr>
      </w:pPr>
      <w:r w:rsidRPr="00301D17">
        <w:rPr>
          <w:color w:val="000000"/>
          <w:shd w:val="clear" w:color="auto" w:fill="FFFFFF"/>
        </w:rPr>
        <w:t xml:space="preserve">[2 hours] </w:t>
      </w:r>
      <w:hyperlink r:id="rId42" w:history="1">
        <w:r w:rsidRPr="00162F76">
          <w:rPr>
            <w:rStyle w:val="Hyperlink"/>
            <w:shd w:val="clear" w:color="auto" w:fill="FFFFFF"/>
          </w:rPr>
          <w:t>https://www.youtube.com/playlist?list=PLu0W_9lII9agwhy658ZPA0MTStKUJTWPi</w:t>
        </w:r>
      </w:hyperlink>
    </w:p>
    <w:p w:rsidR="00BF6827" w:rsidRPr="00301D17" w:rsidRDefault="00BF6827" w:rsidP="00BF6827">
      <w:pPr>
        <w:rPr>
          <w:color w:val="000000"/>
          <w:shd w:val="clear" w:color="auto" w:fill="FFFFFF"/>
        </w:rPr>
      </w:pPr>
    </w:p>
    <w:p w:rsidR="00BF6827" w:rsidRPr="00982D87" w:rsidRDefault="00BF6827" w:rsidP="00BF6827">
      <w:pPr>
        <w:ind w:firstLine="360"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 xml:space="preserve">[Optional: How internally </w:t>
      </w:r>
      <w:proofErr w:type="spellStart"/>
      <w:r>
        <w:rPr>
          <w:color w:val="FF0000"/>
          <w:shd w:val="clear" w:color="auto" w:fill="FFFFFF"/>
        </w:rPr>
        <w:t>G</w:t>
      </w:r>
      <w:r w:rsidRPr="00982D87">
        <w:rPr>
          <w:color w:val="FF0000"/>
          <w:shd w:val="clear" w:color="auto" w:fill="FFFFFF"/>
        </w:rPr>
        <w:t>it</w:t>
      </w:r>
      <w:proofErr w:type="spellEnd"/>
      <w:r w:rsidRPr="00982D87">
        <w:rPr>
          <w:color w:val="FF0000"/>
          <w:shd w:val="clear" w:color="auto" w:fill="FFFFFF"/>
        </w:rPr>
        <w:t xml:space="preserve"> store data, checksum and its encryption SHA-1 mechanism]</w:t>
      </w:r>
    </w:p>
    <w:p w:rsidR="00BF6827" w:rsidRPr="00BF6827" w:rsidRDefault="00BF6827" w:rsidP="00BF6827">
      <w:pPr>
        <w:ind w:firstLine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[1 hours] </w:t>
      </w:r>
      <w:hyperlink r:id="rId43" w:history="1">
        <w:r w:rsidRPr="00162F76">
          <w:rPr>
            <w:rStyle w:val="Hyperlink"/>
            <w:shd w:val="clear" w:color="auto" w:fill="FFFFFF"/>
          </w:rPr>
          <w:t>https://www.youtube.com/watch?v=DjOk0jnqsLk&amp;t=145s</w:t>
        </w:r>
      </w:hyperlink>
    </w:p>
    <w:sectPr w:rsidR="00BF6827" w:rsidRPr="00BF6827" w:rsidSect="00CD4ED2">
      <w:headerReference w:type="default" r:id="rId44"/>
      <w:headerReference w:type="first" r:id="rId45"/>
      <w:footerReference w:type="first" r:id="rId46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CDB" w:rsidRDefault="001B0CDB" w:rsidP="0037743C">
      <w:pPr>
        <w:spacing w:after="0" w:line="240" w:lineRule="auto"/>
      </w:pPr>
      <w:r>
        <w:separator/>
      </w:r>
    </w:p>
  </w:endnote>
  <w:endnote w:type="continuationSeparator" w:id="0">
    <w:p w:rsidR="001B0CDB" w:rsidRDefault="001B0CDB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D134AE" w:rsidRDefault="000E2C45" w:rsidP="00D134AE">
    <w:pPr>
      <w:pStyle w:val="Footer"/>
      <w:tabs>
        <w:tab w:val="left" w:pos="10513"/>
      </w:tabs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CDB" w:rsidRDefault="001B0CDB" w:rsidP="0037743C">
      <w:pPr>
        <w:spacing w:after="0" w:line="240" w:lineRule="auto"/>
      </w:pPr>
      <w:r>
        <w:separator/>
      </w:r>
    </w:p>
  </w:footnote>
  <w:footnote w:type="continuationSeparator" w:id="0">
    <w:p w:rsidR="001B0CDB" w:rsidRDefault="001B0CDB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66" w:rsidRPr="00454566" w:rsidRDefault="00454566" w:rsidP="00454566">
    <w:pPr>
      <w:pStyle w:val="Heading1"/>
      <w:shd w:val="clear" w:color="auto" w:fill="FEFEFE"/>
      <w:jc w:val="center"/>
      <w:rPr>
        <w:rFonts w:ascii="Arial" w:hAnsi="Arial" w:cs="Arial"/>
        <w:b/>
        <w:bCs/>
        <w:color w:val="141B4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FAF" w:rsidRPr="00CD23C2" w:rsidRDefault="00400FAF" w:rsidP="00CD23C2">
    <w:pPr>
      <w:ind w:left="720" w:firstLine="720"/>
      <w:jc w:val="center"/>
      <w:rPr>
        <w:rFonts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04903992"/>
    <w:multiLevelType w:val="hybridMultilevel"/>
    <w:tmpl w:val="8C7E6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0BED"/>
    <w:multiLevelType w:val="hybridMultilevel"/>
    <w:tmpl w:val="5972BD26"/>
    <w:lvl w:ilvl="0" w:tplc="5096DC9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D7C5EDF"/>
    <w:multiLevelType w:val="hybridMultilevel"/>
    <w:tmpl w:val="F5426CC8"/>
    <w:lvl w:ilvl="0" w:tplc="93A6D27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4F6716"/>
    <w:multiLevelType w:val="hybridMultilevel"/>
    <w:tmpl w:val="F1362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11671"/>
    <w:multiLevelType w:val="hybridMultilevel"/>
    <w:tmpl w:val="19CA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95316"/>
    <w:multiLevelType w:val="hybridMultilevel"/>
    <w:tmpl w:val="68888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34D4"/>
    <w:multiLevelType w:val="hybridMultilevel"/>
    <w:tmpl w:val="B5564AB0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36D97"/>
    <w:multiLevelType w:val="hybridMultilevel"/>
    <w:tmpl w:val="2C366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F7ADD"/>
    <w:multiLevelType w:val="hybridMultilevel"/>
    <w:tmpl w:val="50E25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70830"/>
    <w:multiLevelType w:val="hybridMultilevel"/>
    <w:tmpl w:val="5CB4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349E4"/>
    <w:multiLevelType w:val="hybridMultilevel"/>
    <w:tmpl w:val="E1E83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927AA"/>
    <w:multiLevelType w:val="hybridMultilevel"/>
    <w:tmpl w:val="990C0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20423"/>
    <w:multiLevelType w:val="hybridMultilevel"/>
    <w:tmpl w:val="1A7091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D2428"/>
    <w:multiLevelType w:val="hybridMultilevel"/>
    <w:tmpl w:val="A28A0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95B0C"/>
    <w:multiLevelType w:val="hybridMultilevel"/>
    <w:tmpl w:val="2D98A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87FFB"/>
    <w:multiLevelType w:val="hybridMultilevel"/>
    <w:tmpl w:val="2A428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00597"/>
    <w:multiLevelType w:val="hybridMultilevel"/>
    <w:tmpl w:val="FD0A2A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C21AB"/>
    <w:multiLevelType w:val="hybridMultilevel"/>
    <w:tmpl w:val="ABCE7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05DE0"/>
    <w:multiLevelType w:val="hybridMultilevel"/>
    <w:tmpl w:val="022A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42FBA"/>
    <w:multiLevelType w:val="hybridMultilevel"/>
    <w:tmpl w:val="AAB09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E23E8"/>
    <w:multiLevelType w:val="hybridMultilevel"/>
    <w:tmpl w:val="75E66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C2FA2"/>
    <w:multiLevelType w:val="hybridMultilevel"/>
    <w:tmpl w:val="F0E88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8"/>
  </w:num>
  <w:num w:numId="16">
    <w:abstractNumId w:val="14"/>
  </w:num>
  <w:num w:numId="17">
    <w:abstractNumId w:val="19"/>
  </w:num>
  <w:num w:numId="18">
    <w:abstractNumId w:val="26"/>
  </w:num>
  <w:num w:numId="19">
    <w:abstractNumId w:val="15"/>
  </w:num>
  <w:num w:numId="20">
    <w:abstractNumId w:val="30"/>
  </w:num>
  <w:num w:numId="21">
    <w:abstractNumId w:val="17"/>
  </w:num>
  <w:num w:numId="22">
    <w:abstractNumId w:val="25"/>
  </w:num>
  <w:num w:numId="23">
    <w:abstractNumId w:val="10"/>
  </w:num>
  <w:num w:numId="24">
    <w:abstractNumId w:val="31"/>
  </w:num>
  <w:num w:numId="25">
    <w:abstractNumId w:val="21"/>
  </w:num>
  <w:num w:numId="26">
    <w:abstractNumId w:val="13"/>
  </w:num>
  <w:num w:numId="27">
    <w:abstractNumId w:val="22"/>
  </w:num>
  <w:num w:numId="28">
    <w:abstractNumId w:val="24"/>
  </w:num>
  <w:num w:numId="29">
    <w:abstractNumId w:val="12"/>
  </w:num>
  <w:num w:numId="30">
    <w:abstractNumId w:val="29"/>
  </w:num>
  <w:num w:numId="31">
    <w:abstractNumId w:val="32"/>
  </w:num>
  <w:num w:numId="32">
    <w:abstractNumId w:val="18"/>
  </w:num>
  <w:num w:numId="33">
    <w:abstractNumId w:val="16"/>
  </w:num>
  <w:num w:numId="34">
    <w:abstractNumId w:val="11"/>
  </w:num>
  <w:num w:numId="35">
    <w:abstractNumId w:val="2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DB"/>
    <w:rsid w:val="00003174"/>
    <w:rsid w:val="00003249"/>
    <w:rsid w:val="00016C11"/>
    <w:rsid w:val="000214EF"/>
    <w:rsid w:val="00024976"/>
    <w:rsid w:val="00037336"/>
    <w:rsid w:val="00037F54"/>
    <w:rsid w:val="0004033A"/>
    <w:rsid w:val="000425F6"/>
    <w:rsid w:val="00045A8D"/>
    <w:rsid w:val="000511A4"/>
    <w:rsid w:val="000521F8"/>
    <w:rsid w:val="00053F1A"/>
    <w:rsid w:val="00055BA5"/>
    <w:rsid w:val="00064C1C"/>
    <w:rsid w:val="000662DC"/>
    <w:rsid w:val="00075279"/>
    <w:rsid w:val="000756FC"/>
    <w:rsid w:val="000763B0"/>
    <w:rsid w:val="000847BA"/>
    <w:rsid w:val="000859E2"/>
    <w:rsid w:val="0008660A"/>
    <w:rsid w:val="0009395E"/>
    <w:rsid w:val="000943B2"/>
    <w:rsid w:val="00094623"/>
    <w:rsid w:val="0009704F"/>
    <w:rsid w:val="000A46B5"/>
    <w:rsid w:val="000B25E0"/>
    <w:rsid w:val="000B5320"/>
    <w:rsid w:val="000C337A"/>
    <w:rsid w:val="000D1A96"/>
    <w:rsid w:val="000D2766"/>
    <w:rsid w:val="000D57B4"/>
    <w:rsid w:val="000E2C45"/>
    <w:rsid w:val="000E3132"/>
    <w:rsid w:val="000E3D8E"/>
    <w:rsid w:val="000E4FDE"/>
    <w:rsid w:val="000F675A"/>
    <w:rsid w:val="000F7324"/>
    <w:rsid w:val="00101904"/>
    <w:rsid w:val="0010310E"/>
    <w:rsid w:val="00103C1A"/>
    <w:rsid w:val="0010543C"/>
    <w:rsid w:val="001060EE"/>
    <w:rsid w:val="00110F11"/>
    <w:rsid w:val="00111437"/>
    <w:rsid w:val="0011195F"/>
    <w:rsid w:val="00116926"/>
    <w:rsid w:val="00122654"/>
    <w:rsid w:val="001236E7"/>
    <w:rsid w:val="00130A0B"/>
    <w:rsid w:val="0013423A"/>
    <w:rsid w:val="00134B42"/>
    <w:rsid w:val="0013697C"/>
    <w:rsid w:val="00136D02"/>
    <w:rsid w:val="00137EA3"/>
    <w:rsid w:val="0014539C"/>
    <w:rsid w:val="001463D2"/>
    <w:rsid w:val="001478D1"/>
    <w:rsid w:val="0015139D"/>
    <w:rsid w:val="00155295"/>
    <w:rsid w:val="00156582"/>
    <w:rsid w:val="00160553"/>
    <w:rsid w:val="00162F5B"/>
    <w:rsid w:val="00164288"/>
    <w:rsid w:val="001674DC"/>
    <w:rsid w:val="00171A98"/>
    <w:rsid w:val="001724FF"/>
    <w:rsid w:val="00173B1F"/>
    <w:rsid w:val="00174D14"/>
    <w:rsid w:val="001778CA"/>
    <w:rsid w:val="001817AD"/>
    <w:rsid w:val="0018196B"/>
    <w:rsid w:val="001825B3"/>
    <w:rsid w:val="00186733"/>
    <w:rsid w:val="00186CC2"/>
    <w:rsid w:val="00187410"/>
    <w:rsid w:val="00191D99"/>
    <w:rsid w:val="001967A0"/>
    <w:rsid w:val="001A3E59"/>
    <w:rsid w:val="001A6144"/>
    <w:rsid w:val="001B0CDB"/>
    <w:rsid w:val="001B0F4E"/>
    <w:rsid w:val="001B292C"/>
    <w:rsid w:val="001B598C"/>
    <w:rsid w:val="001C23BA"/>
    <w:rsid w:val="001C5D0D"/>
    <w:rsid w:val="001D0F61"/>
    <w:rsid w:val="001D5CB6"/>
    <w:rsid w:val="001E012D"/>
    <w:rsid w:val="001E72E1"/>
    <w:rsid w:val="001F0835"/>
    <w:rsid w:val="001F25E9"/>
    <w:rsid w:val="001F35E3"/>
    <w:rsid w:val="001F6FF2"/>
    <w:rsid w:val="002056BF"/>
    <w:rsid w:val="002102C1"/>
    <w:rsid w:val="0021038D"/>
    <w:rsid w:val="00213E77"/>
    <w:rsid w:val="00215918"/>
    <w:rsid w:val="0022158B"/>
    <w:rsid w:val="00222098"/>
    <w:rsid w:val="002222A0"/>
    <w:rsid w:val="00230A4D"/>
    <w:rsid w:val="00232329"/>
    <w:rsid w:val="00244027"/>
    <w:rsid w:val="002502AC"/>
    <w:rsid w:val="00252CFE"/>
    <w:rsid w:val="0027470B"/>
    <w:rsid w:val="00275116"/>
    <w:rsid w:val="00275195"/>
    <w:rsid w:val="00275EF6"/>
    <w:rsid w:val="00276DB5"/>
    <w:rsid w:val="0028195A"/>
    <w:rsid w:val="00293509"/>
    <w:rsid w:val="0029446C"/>
    <w:rsid w:val="00294E19"/>
    <w:rsid w:val="00296FDA"/>
    <w:rsid w:val="0029759B"/>
    <w:rsid w:val="002A3DF1"/>
    <w:rsid w:val="002A7B1E"/>
    <w:rsid w:val="002A7F51"/>
    <w:rsid w:val="002B05F4"/>
    <w:rsid w:val="002B1745"/>
    <w:rsid w:val="002B593A"/>
    <w:rsid w:val="002C3DF5"/>
    <w:rsid w:val="002D2261"/>
    <w:rsid w:val="002D313A"/>
    <w:rsid w:val="002E0C38"/>
    <w:rsid w:val="002E6889"/>
    <w:rsid w:val="002E6B24"/>
    <w:rsid w:val="002E709E"/>
    <w:rsid w:val="002F390E"/>
    <w:rsid w:val="002F4607"/>
    <w:rsid w:val="002F5D01"/>
    <w:rsid w:val="002F5ECB"/>
    <w:rsid w:val="00300BA5"/>
    <w:rsid w:val="00301D17"/>
    <w:rsid w:val="0030202C"/>
    <w:rsid w:val="003027A5"/>
    <w:rsid w:val="00302FAF"/>
    <w:rsid w:val="00310322"/>
    <w:rsid w:val="00314618"/>
    <w:rsid w:val="00315877"/>
    <w:rsid w:val="003164EF"/>
    <w:rsid w:val="0031679E"/>
    <w:rsid w:val="00316A1D"/>
    <w:rsid w:val="00317B23"/>
    <w:rsid w:val="0032388A"/>
    <w:rsid w:val="003270C5"/>
    <w:rsid w:val="003309C2"/>
    <w:rsid w:val="003319A0"/>
    <w:rsid w:val="00334B4F"/>
    <w:rsid w:val="00336B12"/>
    <w:rsid w:val="00347B73"/>
    <w:rsid w:val="00351037"/>
    <w:rsid w:val="003519E1"/>
    <w:rsid w:val="003548EB"/>
    <w:rsid w:val="00354955"/>
    <w:rsid w:val="00357290"/>
    <w:rsid w:val="00357586"/>
    <w:rsid w:val="00360AAF"/>
    <w:rsid w:val="00363E2D"/>
    <w:rsid w:val="00365710"/>
    <w:rsid w:val="003726C4"/>
    <w:rsid w:val="003757F8"/>
    <w:rsid w:val="0037743C"/>
    <w:rsid w:val="00381D72"/>
    <w:rsid w:val="003823EB"/>
    <w:rsid w:val="0038288A"/>
    <w:rsid w:val="00385952"/>
    <w:rsid w:val="00390011"/>
    <w:rsid w:val="00392FA0"/>
    <w:rsid w:val="00393766"/>
    <w:rsid w:val="003948CC"/>
    <w:rsid w:val="00395A6B"/>
    <w:rsid w:val="0039651F"/>
    <w:rsid w:val="00396EAA"/>
    <w:rsid w:val="00396F34"/>
    <w:rsid w:val="003A4874"/>
    <w:rsid w:val="003A6D5D"/>
    <w:rsid w:val="003B6FE1"/>
    <w:rsid w:val="003C0483"/>
    <w:rsid w:val="003C74BF"/>
    <w:rsid w:val="003D4402"/>
    <w:rsid w:val="003D60C3"/>
    <w:rsid w:val="003D798C"/>
    <w:rsid w:val="003E0804"/>
    <w:rsid w:val="003E0C87"/>
    <w:rsid w:val="003E1E9B"/>
    <w:rsid w:val="003E47F2"/>
    <w:rsid w:val="003E4952"/>
    <w:rsid w:val="003E5474"/>
    <w:rsid w:val="003E6159"/>
    <w:rsid w:val="003E7011"/>
    <w:rsid w:val="003F0900"/>
    <w:rsid w:val="00400FAF"/>
    <w:rsid w:val="00401C3E"/>
    <w:rsid w:val="00413334"/>
    <w:rsid w:val="00415F4A"/>
    <w:rsid w:val="00420A4B"/>
    <w:rsid w:val="004235EC"/>
    <w:rsid w:val="00425687"/>
    <w:rsid w:val="00446CD9"/>
    <w:rsid w:val="00447918"/>
    <w:rsid w:val="0045025F"/>
    <w:rsid w:val="004537D8"/>
    <w:rsid w:val="00454566"/>
    <w:rsid w:val="00455D49"/>
    <w:rsid w:val="004600A1"/>
    <w:rsid w:val="00467959"/>
    <w:rsid w:val="00471B01"/>
    <w:rsid w:val="0047582A"/>
    <w:rsid w:val="00475E9F"/>
    <w:rsid w:val="00476CE3"/>
    <w:rsid w:val="0048494B"/>
    <w:rsid w:val="0048709F"/>
    <w:rsid w:val="00492067"/>
    <w:rsid w:val="00492AD9"/>
    <w:rsid w:val="00492B35"/>
    <w:rsid w:val="00495364"/>
    <w:rsid w:val="004A00BF"/>
    <w:rsid w:val="004A04DF"/>
    <w:rsid w:val="004B4DFC"/>
    <w:rsid w:val="004B6212"/>
    <w:rsid w:val="004B7F4B"/>
    <w:rsid w:val="004E01E2"/>
    <w:rsid w:val="004E4067"/>
    <w:rsid w:val="004E5080"/>
    <w:rsid w:val="004F211F"/>
    <w:rsid w:val="004F28A4"/>
    <w:rsid w:val="004F4546"/>
    <w:rsid w:val="0050039A"/>
    <w:rsid w:val="005032FE"/>
    <w:rsid w:val="0050575F"/>
    <w:rsid w:val="00512404"/>
    <w:rsid w:val="00513091"/>
    <w:rsid w:val="0051457C"/>
    <w:rsid w:val="00514681"/>
    <w:rsid w:val="00520024"/>
    <w:rsid w:val="00521AF2"/>
    <w:rsid w:val="00521FCC"/>
    <w:rsid w:val="00527678"/>
    <w:rsid w:val="00531DDB"/>
    <w:rsid w:val="00544C02"/>
    <w:rsid w:val="00544F04"/>
    <w:rsid w:val="0054545E"/>
    <w:rsid w:val="0055043A"/>
    <w:rsid w:val="00552CC3"/>
    <w:rsid w:val="00555FE1"/>
    <w:rsid w:val="00565282"/>
    <w:rsid w:val="00566850"/>
    <w:rsid w:val="00566C1B"/>
    <w:rsid w:val="00573701"/>
    <w:rsid w:val="00574B37"/>
    <w:rsid w:val="00574F08"/>
    <w:rsid w:val="00575685"/>
    <w:rsid w:val="00575AFC"/>
    <w:rsid w:val="00580EE0"/>
    <w:rsid w:val="00581057"/>
    <w:rsid w:val="00585830"/>
    <w:rsid w:val="00585868"/>
    <w:rsid w:val="00590E56"/>
    <w:rsid w:val="00597E2A"/>
    <w:rsid w:val="005A1B77"/>
    <w:rsid w:val="005A662C"/>
    <w:rsid w:val="005B06D7"/>
    <w:rsid w:val="005B5775"/>
    <w:rsid w:val="005C2780"/>
    <w:rsid w:val="005C681D"/>
    <w:rsid w:val="005D0A74"/>
    <w:rsid w:val="005D3F3F"/>
    <w:rsid w:val="005E58EC"/>
    <w:rsid w:val="005F06CA"/>
    <w:rsid w:val="005F496D"/>
    <w:rsid w:val="005F6B63"/>
    <w:rsid w:val="00602A96"/>
    <w:rsid w:val="00603EBF"/>
    <w:rsid w:val="00606687"/>
    <w:rsid w:val="00606A2B"/>
    <w:rsid w:val="006076CE"/>
    <w:rsid w:val="00615488"/>
    <w:rsid w:val="00621072"/>
    <w:rsid w:val="006249DB"/>
    <w:rsid w:val="0062769E"/>
    <w:rsid w:val="0063094A"/>
    <w:rsid w:val="0063098B"/>
    <w:rsid w:val="00631F81"/>
    <w:rsid w:val="00632BB1"/>
    <w:rsid w:val="00635640"/>
    <w:rsid w:val="0063571B"/>
    <w:rsid w:val="00636FE2"/>
    <w:rsid w:val="006370E4"/>
    <w:rsid w:val="006376D0"/>
    <w:rsid w:val="00642B8C"/>
    <w:rsid w:val="00644946"/>
    <w:rsid w:val="00644E7B"/>
    <w:rsid w:val="006532D8"/>
    <w:rsid w:val="00661839"/>
    <w:rsid w:val="006622B0"/>
    <w:rsid w:val="00670899"/>
    <w:rsid w:val="006712FD"/>
    <w:rsid w:val="006722C8"/>
    <w:rsid w:val="00673693"/>
    <w:rsid w:val="00674D62"/>
    <w:rsid w:val="00682722"/>
    <w:rsid w:val="00682C6F"/>
    <w:rsid w:val="00686719"/>
    <w:rsid w:val="0069002D"/>
    <w:rsid w:val="00691D71"/>
    <w:rsid w:val="00695E35"/>
    <w:rsid w:val="006B165B"/>
    <w:rsid w:val="006B7924"/>
    <w:rsid w:val="006C7BA1"/>
    <w:rsid w:val="006D091B"/>
    <w:rsid w:val="006D3AE4"/>
    <w:rsid w:val="006E3C37"/>
    <w:rsid w:val="006E6346"/>
    <w:rsid w:val="006E784A"/>
    <w:rsid w:val="006F0ED0"/>
    <w:rsid w:val="006F7B8A"/>
    <w:rsid w:val="00704FD6"/>
    <w:rsid w:val="00711EDC"/>
    <w:rsid w:val="00712321"/>
    <w:rsid w:val="007128F6"/>
    <w:rsid w:val="00715362"/>
    <w:rsid w:val="00715C79"/>
    <w:rsid w:val="0072091C"/>
    <w:rsid w:val="00725911"/>
    <w:rsid w:val="00726D69"/>
    <w:rsid w:val="00726E17"/>
    <w:rsid w:val="00731153"/>
    <w:rsid w:val="007327A6"/>
    <w:rsid w:val="007337BB"/>
    <w:rsid w:val="007345BF"/>
    <w:rsid w:val="00734D1A"/>
    <w:rsid w:val="00734ECE"/>
    <w:rsid w:val="00735C7D"/>
    <w:rsid w:val="007406F1"/>
    <w:rsid w:val="00744D3C"/>
    <w:rsid w:val="00746F11"/>
    <w:rsid w:val="00751AA2"/>
    <w:rsid w:val="00752A97"/>
    <w:rsid w:val="0075371E"/>
    <w:rsid w:val="00754F79"/>
    <w:rsid w:val="00772D04"/>
    <w:rsid w:val="00773725"/>
    <w:rsid w:val="00774A9F"/>
    <w:rsid w:val="00776BC8"/>
    <w:rsid w:val="00780DCD"/>
    <w:rsid w:val="00782030"/>
    <w:rsid w:val="00782C56"/>
    <w:rsid w:val="0078493A"/>
    <w:rsid w:val="00785CED"/>
    <w:rsid w:val="00790511"/>
    <w:rsid w:val="007939FE"/>
    <w:rsid w:val="007A1C3C"/>
    <w:rsid w:val="007A57BD"/>
    <w:rsid w:val="007B03D6"/>
    <w:rsid w:val="007B05F7"/>
    <w:rsid w:val="007B1D87"/>
    <w:rsid w:val="007B386B"/>
    <w:rsid w:val="007B4DDF"/>
    <w:rsid w:val="007B5626"/>
    <w:rsid w:val="007C06DD"/>
    <w:rsid w:val="007C6444"/>
    <w:rsid w:val="007C70E3"/>
    <w:rsid w:val="007E3CB6"/>
    <w:rsid w:val="007E64D3"/>
    <w:rsid w:val="007F0AC1"/>
    <w:rsid w:val="007F1F0A"/>
    <w:rsid w:val="007F3430"/>
    <w:rsid w:val="007F7597"/>
    <w:rsid w:val="0080363A"/>
    <w:rsid w:val="0080444E"/>
    <w:rsid w:val="0080670B"/>
    <w:rsid w:val="00806E75"/>
    <w:rsid w:val="00810FC7"/>
    <w:rsid w:val="008139FC"/>
    <w:rsid w:val="00822829"/>
    <w:rsid w:val="00824E10"/>
    <w:rsid w:val="00826512"/>
    <w:rsid w:val="008267D9"/>
    <w:rsid w:val="00826F58"/>
    <w:rsid w:val="00830473"/>
    <w:rsid w:val="00833EE6"/>
    <w:rsid w:val="00840045"/>
    <w:rsid w:val="00845A8F"/>
    <w:rsid w:val="00847DD6"/>
    <w:rsid w:val="008503F1"/>
    <w:rsid w:val="00854229"/>
    <w:rsid w:val="00854678"/>
    <w:rsid w:val="00856194"/>
    <w:rsid w:val="008573C6"/>
    <w:rsid w:val="008627CF"/>
    <w:rsid w:val="008663F7"/>
    <w:rsid w:val="00871597"/>
    <w:rsid w:val="00872F09"/>
    <w:rsid w:val="008751CA"/>
    <w:rsid w:val="00882570"/>
    <w:rsid w:val="008832B7"/>
    <w:rsid w:val="00884BDC"/>
    <w:rsid w:val="00887825"/>
    <w:rsid w:val="00890AC7"/>
    <w:rsid w:val="008A34E3"/>
    <w:rsid w:val="008A464C"/>
    <w:rsid w:val="008A725C"/>
    <w:rsid w:val="008A7844"/>
    <w:rsid w:val="008B5BFE"/>
    <w:rsid w:val="008C05D6"/>
    <w:rsid w:val="008C665D"/>
    <w:rsid w:val="008C7675"/>
    <w:rsid w:val="008D168F"/>
    <w:rsid w:val="008E0B11"/>
    <w:rsid w:val="008E689C"/>
    <w:rsid w:val="00900551"/>
    <w:rsid w:val="00900C5E"/>
    <w:rsid w:val="00900DC8"/>
    <w:rsid w:val="00905B1B"/>
    <w:rsid w:val="00907974"/>
    <w:rsid w:val="00910953"/>
    <w:rsid w:val="00911853"/>
    <w:rsid w:val="00926021"/>
    <w:rsid w:val="0093392E"/>
    <w:rsid w:val="00933F44"/>
    <w:rsid w:val="0093738C"/>
    <w:rsid w:val="00944D10"/>
    <w:rsid w:val="00946B54"/>
    <w:rsid w:val="009520BF"/>
    <w:rsid w:val="00952C7E"/>
    <w:rsid w:val="00953E6B"/>
    <w:rsid w:val="0095596B"/>
    <w:rsid w:val="00957982"/>
    <w:rsid w:val="0096205D"/>
    <w:rsid w:val="009625A4"/>
    <w:rsid w:val="00962807"/>
    <w:rsid w:val="00967BB3"/>
    <w:rsid w:val="00974B22"/>
    <w:rsid w:val="00975FD5"/>
    <w:rsid w:val="00976F49"/>
    <w:rsid w:val="009775E0"/>
    <w:rsid w:val="00980D55"/>
    <w:rsid w:val="009811C4"/>
    <w:rsid w:val="00982D87"/>
    <w:rsid w:val="0098437E"/>
    <w:rsid w:val="009846A3"/>
    <w:rsid w:val="00986A77"/>
    <w:rsid w:val="00987078"/>
    <w:rsid w:val="009900A6"/>
    <w:rsid w:val="0099086C"/>
    <w:rsid w:val="00992D59"/>
    <w:rsid w:val="009950FC"/>
    <w:rsid w:val="00995303"/>
    <w:rsid w:val="00997D49"/>
    <w:rsid w:val="009A2FD5"/>
    <w:rsid w:val="009A60A9"/>
    <w:rsid w:val="009B074E"/>
    <w:rsid w:val="009B284E"/>
    <w:rsid w:val="009B67FE"/>
    <w:rsid w:val="009C3321"/>
    <w:rsid w:val="009C5488"/>
    <w:rsid w:val="009D2690"/>
    <w:rsid w:val="009D57AE"/>
    <w:rsid w:val="009D6349"/>
    <w:rsid w:val="009D719B"/>
    <w:rsid w:val="009D77E7"/>
    <w:rsid w:val="009E04FA"/>
    <w:rsid w:val="009F4568"/>
    <w:rsid w:val="009F7064"/>
    <w:rsid w:val="00A01D2E"/>
    <w:rsid w:val="00A04A19"/>
    <w:rsid w:val="00A10C21"/>
    <w:rsid w:val="00A10F81"/>
    <w:rsid w:val="00A1134B"/>
    <w:rsid w:val="00A12273"/>
    <w:rsid w:val="00A13579"/>
    <w:rsid w:val="00A166F3"/>
    <w:rsid w:val="00A16D61"/>
    <w:rsid w:val="00A23107"/>
    <w:rsid w:val="00A3515C"/>
    <w:rsid w:val="00A42DEE"/>
    <w:rsid w:val="00A51F7B"/>
    <w:rsid w:val="00A6096F"/>
    <w:rsid w:val="00A63783"/>
    <w:rsid w:val="00A70412"/>
    <w:rsid w:val="00A72142"/>
    <w:rsid w:val="00A73034"/>
    <w:rsid w:val="00A74165"/>
    <w:rsid w:val="00A74D36"/>
    <w:rsid w:val="00A757D8"/>
    <w:rsid w:val="00A758E7"/>
    <w:rsid w:val="00A8116A"/>
    <w:rsid w:val="00A816EB"/>
    <w:rsid w:val="00A817ED"/>
    <w:rsid w:val="00A91859"/>
    <w:rsid w:val="00A92C80"/>
    <w:rsid w:val="00AA46AF"/>
    <w:rsid w:val="00AB1D7C"/>
    <w:rsid w:val="00AB24B7"/>
    <w:rsid w:val="00AB3F1C"/>
    <w:rsid w:val="00AC3380"/>
    <w:rsid w:val="00AD0101"/>
    <w:rsid w:val="00AD1B89"/>
    <w:rsid w:val="00AD1DB2"/>
    <w:rsid w:val="00AD2EC1"/>
    <w:rsid w:val="00AD4D71"/>
    <w:rsid w:val="00AE2217"/>
    <w:rsid w:val="00AE4713"/>
    <w:rsid w:val="00B04916"/>
    <w:rsid w:val="00B077D1"/>
    <w:rsid w:val="00B13B24"/>
    <w:rsid w:val="00B2799C"/>
    <w:rsid w:val="00B41F12"/>
    <w:rsid w:val="00B45E1A"/>
    <w:rsid w:val="00B47148"/>
    <w:rsid w:val="00B47AD8"/>
    <w:rsid w:val="00B51819"/>
    <w:rsid w:val="00B52C49"/>
    <w:rsid w:val="00B55D69"/>
    <w:rsid w:val="00B60D16"/>
    <w:rsid w:val="00B62006"/>
    <w:rsid w:val="00B7256C"/>
    <w:rsid w:val="00B73BFA"/>
    <w:rsid w:val="00B752D3"/>
    <w:rsid w:val="00B91E14"/>
    <w:rsid w:val="00B94B6D"/>
    <w:rsid w:val="00B95CF2"/>
    <w:rsid w:val="00BA02FD"/>
    <w:rsid w:val="00BB4BDF"/>
    <w:rsid w:val="00BC0D31"/>
    <w:rsid w:val="00BC1903"/>
    <w:rsid w:val="00BC2884"/>
    <w:rsid w:val="00BD3CCC"/>
    <w:rsid w:val="00BD4782"/>
    <w:rsid w:val="00BE0EE1"/>
    <w:rsid w:val="00BE2A6D"/>
    <w:rsid w:val="00BF2C4E"/>
    <w:rsid w:val="00BF6827"/>
    <w:rsid w:val="00C01360"/>
    <w:rsid w:val="00C12378"/>
    <w:rsid w:val="00C1787D"/>
    <w:rsid w:val="00C26A48"/>
    <w:rsid w:val="00C37FCE"/>
    <w:rsid w:val="00C5620A"/>
    <w:rsid w:val="00C5741C"/>
    <w:rsid w:val="00C622B5"/>
    <w:rsid w:val="00C62D9B"/>
    <w:rsid w:val="00C62E4A"/>
    <w:rsid w:val="00C717F5"/>
    <w:rsid w:val="00C905CD"/>
    <w:rsid w:val="00C95F0D"/>
    <w:rsid w:val="00C96EF7"/>
    <w:rsid w:val="00CA1864"/>
    <w:rsid w:val="00CA3951"/>
    <w:rsid w:val="00CA64E5"/>
    <w:rsid w:val="00CA6D47"/>
    <w:rsid w:val="00CB0232"/>
    <w:rsid w:val="00CB5DC6"/>
    <w:rsid w:val="00CC0D6D"/>
    <w:rsid w:val="00CD0E60"/>
    <w:rsid w:val="00CD1B39"/>
    <w:rsid w:val="00CD1B54"/>
    <w:rsid w:val="00CD1D5F"/>
    <w:rsid w:val="00CD23C2"/>
    <w:rsid w:val="00CD4ED2"/>
    <w:rsid w:val="00CD73B3"/>
    <w:rsid w:val="00CE1E3B"/>
    <w:rsid w:val="00CE34ED"/>
    <w:rsid w:val="00CE403B"/>
    <w:rsid w:val="00CE4659"/>
    <w:rsid w:val="00CE4B4B"/>
    <w:rsid w:val="00CE4E60"/>
    <w:rsid w:val="00CE6460"/>
    <w:rsid w:val="00CF0288"/>
    <w:rsid w:val="00CF1626"/>
    <w:rsid w:val="00CF1B6A"/>
    <w:rsid w:val="00CF3AF0"/>
    <w:rsid w:val="00CF66B5"/>
    <w:rsid w:val="00D0029D"/>
    <w:rsid w:val="00D042FC"/>
    <w:rsid w:val="00D078D0"/>
    <w:rsid w:val="00D10355"/>
    <w:rsid w:val="00D134AE"/>
    <w:rsid w:val="00D20915"/>
    <w:rsid w:val="00D21FE9"/>
    <w:rsid w:val="00D22011"/>
    <w:rsid w:val="00D22A1F"/>
    <w:rsid w:val="00D2631E"/>
    <w:rsid w:val="00D35C7F"/>
    <w:rsid w:val="00D4018F"/>
    <w:rsid w:val="00D41960"/>
    <w:rsid w:val="00D4386F"/>
    <w:rsid w:val="00D539A9"/>
    <w:rsid w:val="00D617AD"/>
    <w:rsid w:val="00D7074D"/>
    <w:rsid w:val="00D7353B"/>
    <w:rsid w:val="00D75A26"/>
    <w:rsid w:val="00D7672F"/>
    <w:rsid w:val="00D77DF5"/>
    <w:rsid w:val="00D817B0"/>
    <w:rsid w:val="00D84050"/>
    <w:rsid w:val="00D91EF3"/>
    <w:rsid w:val="00D92E90"/>
    <w:rsid w:val="00D95666"/>
    <w:rsid w:val="00D968DF"/>
    <w:rsid w:val="00DA09BA"/>
    <w:rsid w:val="00DA0CF3"/>
    <w:rsid w:val="00DA2DDF"/>
    <w:rsid w:val="00DA7180"/>
    <w:rsid w:val="00DB0CC4"/>
    <w:rsid w:val="00DB2318"/>
    <w:rsid w:val="00DB552F"/>
    <w:rsid w:val="00DB59D1"/>
    <w:rsid w:val="00DB5F55"/>
    <w:rsid w:val="00DC0747"/>
    <w:rsid w:val="00DC332A"/>
    <w:rsid w:val="00DC5DB9"/>
    <w:rsid w:val="00DD1BD3"/>
    <w:rsid w:val="00DD33B2"/>
    <w:rsid w:val="00DD71DD"/>
    <w:rsid w:val="00DE482E"/>
    <w:rsid w:val="00DE651B"/>
    <w:rsid w:val="00DE7CCC"/>
    <w:rsid w:val="00DF1FB7"/>
    <w:rsid w:val="00DF41E5"/>
    <w:rsid w:val="00E059EF"/>
    <w:rsid w:val="00E1326D"/>
    <w:rsid w:val="00E14164"/>
    <w:rsid w:val="00E27C70"/>
    <w:rsid w:val="00E27D32"/>
    <w:rsid w:val="00E31F6D"/>
    <w:rsid w:val="00E36671"/>
    <w:rsid w:val="00E42DC1"/>
    <w:rsid w:val="00E4514E"/>
    <w:rsid w:val="00E469F6"/>
    <w:rsid w:val="00E46CE5"/>
    <w:rsid w:val="00E52C08"/>
    <w:rsid w:val="00E558DF"/>
    <w:rsid w:val="00E55DB0"/>
    <w:rsid w:val="00E57719"/>
    <w:rsid w:val="00E615D2"/>
    <w:rsid w:val="00E667E6"/>
    <w:rsid w:val="00E73E1D"/>
    <w:rsid w:val="00E75CD2"/>
    <w:rsid w:val="00E75E55"/>
    <w:rsid w:val="00E7630A"/>
    <w:rsid w:val="00E774CB"/>
    <w:rsid w:val="00E80308"/>
    <w:rsid w:val="00E84BCE"/>
    <w:rsid w:val="00E938FB"/>
    <w:rsid w:val="00E95BC7"/>
    <w:rsid w:val="00E976FA"/>
    <w:rsid w:val="00EA0C23"/>
    <w:rsid w:val="00EA6855"/>
    <w:rsid w:val="00EA6F52"/>
    <w:rsid w:val="00EB0499"/>
    <w:rsid w:val="00EB2A26"/>
    <w:rsid w:val="00EC10EB"/>
    <w:rsid w:val="00EC15CD"/>
    <w:rsid w:val="00EC6FE8"/>
    <w:rsid w:val="00ED14AC"/>
    <w:rsid w:val="00ED5056"/>
    <w:rsid w:val="00ED7C90"/>
    <w:rsid w:val="00EE39F7"/>
    <w:rsid w:val="00EF1FB6"/>
    <w:rsid w:val="00EF263C"/>
    <w:rsid w:val="00EF3351"/>
    <w:rsid w:val="00F05479"/>
    <w:rsid w:val="00F107D6"/>
    <w:rsid w:val="00F131D5"/>
    <w:rsid w:val="00F146E1"/>
    <w:rsid w:val="00F149AD"/>
    <w:rsid w:val="00F25C6D"/>
    <w:rsid w:val="00F27472"/>
    <w:rsid w:val="00F3144F"/>
    <w:rsid w:val="00F326C0"/>
    <w:rsid w:val="00F36583"/>
    <w:rsid w:val="00F40911"/>
    <w:rsid w:val="00F549E8"/>
    <w:rsid w:val="00F55997"/>
    <w:rsid w:val="00F57A4E"/>
    <w:rsid w:val="00F63184"/>
    <w:rsid w:val="00F6455F"/>
    <w:rsid w:val="00F65D0C"/>
    <w:rsid w:val="00F678F0"/>
    <w:rsid w:val="00F741C4"/>
    <w:rsid w:val="00F765B1"/>
    <w:rsid w:val="00F772E2"/>
    <w:rsid w:val="00F77884"/>
    <w:rsid w:val="00F868A3"/>
    <w:rsid w:val="00F91541"/>
    <w:rsid w:val="00F91F11"/>
    <w:rsid w:val="00F92444"/>
    <w:rsid w:val="00FA12E2"/>
    <w:rsid w:val="00FA1E56"/>
    <w:rsid w:val="00FB01B2"/>
    <w:rsid w:val="00FB1F73"/>
    <w:rsid w:val="00FB5CF6"/>
    <w:rsid w:val="00FB7C42"/>
    <w:rsid w:val="00FC3B19"/>
    <w:rsid w:val="00FD4D96"/>
    <w:rsid w:val="00FE2381"/>
    <w:rsid w:val="00FE7E27"/>
    <w:rsid w:val="00FF31C4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DBAF1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ops.jio.com/JioMobilityAndEnterprise/IDAM/_git/dataMigrationProduct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dzone.com/articles/top-20-git-commands-with-examples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devops.jio.com/JioMobilityAndEnterprise/IDAM/_git/dataMigrationProduct" TargetMode="External"/><Relationship Id="rId42" Type="http://schemas.openxmlformats.org/officeDocument/2006/relationships/hyperlink" Target="https://www.youtube.com/playlist?list=PLu0W_9lII9agwhy658ZPA0MTStKUJTWPi" TargetMode="External"/><Relationship Id="rId47" Type="http://schemas.openxmlformats.org/officeDocument/2006/relationships/fontTable" Target="fontTable.xml"/><Relationship Id="rId7" Type="http://schemas.openxmlformats.org/officeDocument/2006/relationships/numbering" Target="numbering.xml"/><Relationship Id="rId2" Type="http://schemas.openxmlformats.org/officeDocument/2006/relationships/customXml" Target="../customXml/item2.xml"/><Relationship Id="rId16" Type="http://schemas.openxmlformats.org/officeDocument/2006/relationships/hyperlink" Target="https://devops.jio.com/JioMobilityAndEnterprise/IDAM/_git/dataMigrationProduct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hyperlink" Target="https://devops.jio.com/JioMobilityAndEnterprise/IDAM/_git/dataMigrationProducts" TargetMode="External"/><Relationship Id="rId37" Type="http://schemas.openxmlformats.org/officeDocument/2006/relationships/image" Target="media/image19.png"/><Relationship Id="rId40" Type="http://schemas.openxmlformats.org/officeDocument/2006/relationships/hyperlink" Target="https://gitimmersion.com/lab_12.html" TargetMode="External"/><Relationship Id="rId45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webSettings" Target="webSetting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7.png"/><Relationship Id="rId43" Type="http://schemas.openxmlformats.org/officeDocument/2006/relationships/hyperlink" Target="https://www.youtube.com/watch?v=DjOk0jnqsLk&amp;t=145s" TargetMode="External"/><Relationship Id="rId48" Type="http://schemas.openxmlformats.org/officeDocument/2006/relationships/theme" Target="theme/theme1.xml"/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oleObject" Target="embeddings/oleObject2.bin"/><Relationship Id="rId38" Type="http://schemas.openxmlformats.org/officeDocument/2006/relationships/hyperlink" Target="https://training.github.com/downloads/github-git-cheat-sheet.pdf" TargetMode="External"/><Relationship Id="rId46" Type="http://schemas.openxmlformats.org/officeDocument/2006/relationships/footer" Target="footer1.xml"/><Relationship Id="rId20" Type="http://schemas.openxmlformats.org/officeDocument/2006/relationships/image" Target="media/image5.png"/><Relationship Id="rId41" Type="http://schemas.openxmlformats.org/officeDocument/2006/relationships/hyperlink" Target="https://git-scm.com/book/en/v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MP\AppData\Roaming\Microsoft\Templates\Tri-fold%20brochure%20(blue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2E0FB564-0214-4BE0-B01A-FFB3EF2F14A7}">
  <ds:schemaRefs>
    <ds:schemaRef ds:uri="16c05727-aa75-4e4a-9b5f-8a80a1165891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71af3243-3dd4-4a8d-8c0d-dd76da1f02a5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7EB1C072-1BE6-4B06-A6A0-AAAD1993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0</TotalTime>
  <Pages>17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2021-01-17T06:25:00Z</dcterms:created>
  <dcterms:modified xsi:type="dcterms:W3CDTF">2021-03-14T14:28:00Z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